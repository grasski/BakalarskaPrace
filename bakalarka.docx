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5387"/>
      </w:tblGrid>
      <w:tr w:rsidR="00F03DA6" w14:paraId="251BF8F3" w14:textId="77777777">
        <w:trPr>
          <w:trHeight w:hRule="exact" w:val="2835"/>
        </w:trPr>
        <w:tc>
          <w:tcPr>
            <w:tcW w:w="9640" w:type="dxa"/>
            <w:gridSpan w:val="2"/>
          </w:tcPr>
          <w:p w14:paraId="07961E7B" w14:textId="77777777" w:rsidR="00F03DA6" w:rsidRDefault="00F03DA6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rPr>
                <w:rFonts w:ascii="Arial Narrow" w:hAnsi="Arial Narrow" w:cs="Arial Narrow"/>
                <w:bCs w:val="0"/>
                <w:iCs w:val="0"/>
              </w:rPr>
            </w:pPr>
          </w:p>
        </w:tc>
      </w:tr>
      <w:tr w:rsidR="00F03DA6" w14:paraId="1C9E4243" w14:textId="77777777">
        <w:trPr>
          <w:trHeight w:hRule="exact" w:val="2835"/>
        </w:trPr>
        <w:tc>
          <w:tcPr>
            <w:tcW w:w="9640" w:type="dxa"/>
            <w:gridSpan w:val="2"/>
            <w:vAlign w:val="center"/>
          </w:tcPr>
          <w:p w14:paraId="3D2A58D2" w14:textId="3D6DE06B" w:rsidR="00F03DA6" w:rsidRDefault="00C71ADE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t xml:space="preserve">Mobilní aplikace pro rozpoznávání </w:t>
            </w: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br/>
              <w:t>zoologických zvířat</w:t>
            </w:r>
          </w:p>
        </w:tc>
      </w:tr>
      <w:tr w:rsidR="00F03DA6" w14:paraId="6394AF43" w14:textId="77777777">
        <w:trPr>
          <w:trHeight w:hRule="exact" w:val="567"/>
        </w:trPr>
        <w:tc>
          <w:tcPr>
            <w:tcW w:w="9640" w:type="dxa"/>
            <w:gridSpan w:val="2"/>
          </w:tcPr>
          <w:p w14:paraId="7E60D33C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F03DA6" w14:paraId="6209C4E5" w14:textId="77777777">
        <w:trPr>
          <w:trHeight w:hRule="exact" w:val="1418"/>
        </w:trPr>
        <w:tc>
          <w:tcPr>
            <w:tcW w:w="9640" w:type="dxa"/>
            <w:gridSpan w:val="2"/>
            <w:vAlign w:val="center"/>
          </w:tcPr>
          <w:p w14:paraId="5A1490F4" w14:textId="2A31E9CB" w:rsidR="00F03DA6" w:rsidRDefault="00C71ADE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Jiří Daberger</w:t>
            </w:r>
          </w:p>
        </w:tc>
      </w:tr>
      <w:tr w:rsidR="00F03DA6" w14:paraId="67254540" w14:textId="77777777">
        <w:trPr>
          <w:trHeight w:hRule="exact" w:val="3969"/>
        </w:trPr>
        <w:tc>
          <w:tcPr>
            <w:tcW w:w="9640" w:type="dxa"/>
            <w:gridSpan w:val="2"/>
            <w:tcBorders>
              <w:bottom w:val="single" w:sz="8" w:space="0" w:color="auto"/>
            </w:tcBorders>
          </w:tcPr>
          <w:p w14:paraId="2BD36061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F03DA6" w14:paraId="0F7040E0" w14:textId="77777777">
        <w:trPr>
          <w:trHeight w:hRule="exact" w:val="108"/>
        </w:trPr>
        <w:tc>
          <w:tcPr>
            <w:tcW w:w="4253" w:type="dxa"/>
            <w:tcBorders>
              <w:top w:val="single" w:sz="8" w:space="0" w:color="auto"/>
            </w:tcBorders>
          </w:tcPr>
          <w:p w14:paraId="1BDE8431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top w:val="single" w:sz="8" w:space="0" w:color="auto"/>
            </w:tcBorders>
          </w:tcPr>
          <w:p w14:paraId="4281FA68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bookmarkStart w:id="0" w:name="Prace"/>
      <w:tr w:rsidR="00F03DA6" w14:paraId="0E7870D2" w14:textId="77777777">
        <w:trPr>
          <w:trHeight w:hRule="exact" w:val="930"/>
        </w:trPr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14:paraId="607583BA" w14:textId="77777777" w:rsidR="00F03DA6" w:rsidRDefault="00F03DA6">
            <w:pPr>
              <w:spacing w:after="0" w:line="240" w:lineRule="auto"/>
              <w:ind w:left="284" w:right="284"/>
              <w:rPr>
                <w:rFonts w:ascii="Arial Narrow" w:hAnsi="Arial Narrow" w:cs="Arial Narrow"/>
                <w:sz w:val="32"/>
                <w:szCs w:val="32"/>
              </w:rPr>
            </w:pPr>
            <w:r>
              <w:rPr>
                <w:rFonts w:ascii="Arial Narrow" w:hAnsi="Arial Narrow" w:cs="Arial Narrow"/>
                <w:sz w:val="32"/>
                <w:szCs w:val="32"/>
              </w:rPr>
              <w:fldChar w:fldCharType="begin">
                <w:ffData>
                  <w:name w:val="Prace"/>
                  <w:enabled/>
                  <w:calcOnExit w:val="0"/>
                  <w:statusText w:type="text" w:val="Zvolte typ práce."/>
                  <w:ddList>
                    <w:listEntry w:val="Bakalářská práce"/>
                    <w:listEntry w:val="Diplomová práce"/>
                    <w:listEntry w:val="Disertační práce"/>
                  </w:ddList>
                </w:ffData>
              </w:fldChar>
            </w:r>
            <w:r>
              <w:rPr>
                <w:rFonts w:ascii="Arial Narrow" w:hAnsi="Arial Narrow" w:cs="Arial Narrow"/>
                <w:sz w:val="32"/>
                <w:szCs w:val="32"/>
              </w:rPr>
              <w:instrText xml:space="preserve"> FORMDROPDOWN </w:instrText>
            </w:r>
            <w:r w:rsidR="00000000">
              <w:rPr>
                <w:rFonts w:ascii="Arial Narrow" w:hAnsi="Arial Narrow" w:cs="Arial Narrow"/>
                <w:sz w:val="32"/>
                <w:szCs w:val="32"/>
              </w:rPr>
            </w:r>
            <w:r w:rsidR="00000000">
              <w:rPr>
                <w:rFonts w:ascii="Arial Narrow" w:hAnsi="Arial Narrow" w:cs="Arial Narrow"/>
                <w:sz w:val="32"/>
                <w:szCs w:val="32"/>
              </w:rPr>
              <w:fldChar w:fldCharType="separate"/>
            </w:r>
            <w:r>
              <w:rPr>
                <w:rFonts w:ascii="Arial Narrow" w:hAnsi="Arial Narrow" w:cs="Arial Narrow"/>
                <w:sz w:val="32"/>
                <w:szCs w:val="32"/>
              </w:rPr>
              <w:fldChar w:fldCharType="end"/>
            </w:r>
            <w:bookmarkEnd w:id="0"/>
          </w:p>
          <w:p w14:paraId="174B52CF" w14:textId="61FB2A34" w:rsidR="00F03DA6" w:rsidRDefault="00C20974">
            <w:pPr>
              <w:spacing w:after="0" w:line="240" w:lineRule="auto"/>
              <w:ind w:left="284" w:right="284"/>
              <w:rPr>
                <w:rFonts w:ascii="Arial Narrow" w:hAnsi="Arial Narrow" w:cs="Arial Narrow"/>
                <w:sz w:val="32"/>
                <w:szCs w:val="32"/>
              </w:rPr>
            </w:pPr>
            <w:r>
              <w:rPr>
                <w:rFonts w:ascii="Arial Narrow" w:hAnsi="Arial Narrow" w:cs="Arial Narrow"/>
                <w:sz w:val="32"/>
                <w:szCs w:val="32"/>
              </w:rPr>
              <w:fldChar w:fldCharType="begin">
                <w:ffData>
                  <w:name w:val="Rok"/>
                  <w:enabled/>
                  <w:calcOnExit w:val="0"/>
                  <w:textInput>
                    <w:default w:val="202x"/>
                  </w:textInput>
                </w:ffData>
              </w:fldChar>
            </w:r>
            <w:bookmarkStart w:id="1" w:name="Rok"/>
            <w:r>
              <w:rPr>
                <w:rFonts w:ascii="Arial Narrow" w:hAnsi="Arial Narrow" w:cs="Arial Narrow"/>
                <w:sz w:val="32"/>
                <w:szCs w:val="32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32"/>
                <w:szCs w:val="32"/>
              </w:rPr>
            </w:r>
            <w:r>
              <w:rPr>
                <w:rFonts w:ascii="Arial Narrow" w:hAnsi="Arial Narrow" w:cs="Arial Narrow"/>
                <w:sz w:val="32"/>
                <w:szCs w:val="32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32"/>
                <w:szCs w:val="32"/>
              </w:rPr>
              <w:t>202</w:t>
            </w:r>
            <w:r>
              <w:rPr>
                <w:rFonts w:ascii="Arial Narrow" w:hAnsi="Arial Narrow" w:cs="Arial Narrow"/>
                <w:sz w:val="32"/>
                <w:szCs w:val="32"/>
              </w:rPr>
              <w:fldChar w:fldCharType="end"/>
            </w:r>
            <w:bookmarkEnd w:id="1"/>
            <w:r w:rsidR="00FF79BE">
              <w:rPr>
                <w:rFonts w:ascii="Arial Narrow" w:hAnsi="Arial Narrow" w:cs="Arial Narrow"/>
                <w:sz w:val="32"/>
                <w:szCs w:val="32"/>
              </w:rPr>
              <w:t>3</w:t>
            </w:r>
          </w:p>
        </w:tc>
        <w:tc>
          <w:tcPr>
            <w:tcW w:w="5387" w:type="dxa"/>
            <w:tcBorders>
              <w:left w:val="single" w:sz="8" w:space="0" w:color="auto"/>
            </w:tcBorders>
            <w:vAlign w:val="center"/>
          </w:tcPr>
          <w:p w14:paraId="3FB499AE" w14:textId="77777777" w:rsidR="00F03DA6" w:rsidRDefault="00656C60">
            <w:pPr>
              <w:spacing w:after="0" w:line="240" w:lineRule="auto"/>
              <w:ind w:left="397" w:right="284"/>
              <w:rPr>
                <w:rFonts w:ascii="Arial Narrow" w:hAnsi="Arial Narrow" w:cs="Arial Narrow"/>
              </w:rPr>
            </w:pPr>
            <w:r w:rsidRPr="00A36758">
              <w:rPr>
                <w:noProof/>
              </w:rPr>
              <w:drawing>
                <wp:inline distT="0" distB="0" distL="0" distR="0" wp14:anchorId="1B464742" wp14:editId="72287A0D">
                  <wp:extent cx="3053715" cy="491490"/>
                  <wp:effectExtent l="0" t="0" r="0" b="0"/>
                  <wp:docPr id="1" name="obrázek 1" descr="Popis: fai_logo_c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Popis: fai_logo_c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71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1A48DF38" w14:textId="77777777">
        <w:trPr>
          <w:trHeight w:hRule="exact" w:val="99"/>
        </w:trPr>
        <w:tc>
          <w:tcPr>
            <w:tcW w:w="4253" w:type="dxa"/>
            <w:tcBorders>
              <w:bottom w:val="single" w:sz="8" w:space="0" w:color="auto"/>
            </w:tcBorders>
          </w:tcPr>
          <w:p w14:paraId="3D8CDC24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bottom w:val="single" w:sz="8" w:space="0" w:color="auto"/>
            </w:tcBorders>
          </w:tcPr>
          <w:p w14:paraId="5FE61F3A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F03DA6" w14:paraId="6863CA8E" w14:textId="77777777">
        <w:trPr>
          <w:trHeight w:hRule="exact" w:val="1758"/>
        </w:trPr>
        <w:tc>
          <w:tcPr>
            <w:tcW w:w="9640" w:type="dxa"/>
            <w:gridSpan w:val="2"/>
            <w:tcBorders>
              <w:top w:val="single" w:sz="8" w:space="0" w:color="auto"/>
            </w:tcBorders>
          </w:tcPr>
          <w:p w14:paraId="78A83770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</w:tbl>
    <w:p w14:paraId="575EA7FD" w14:textId="77777777" w:rsidR="00F03DA6" w:rsidRDefault="00F03DA6">
      <w:pPr>
        <w:sectPr w:rsidR="00F03DA6"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655F7F28" w14:textId="77777777" w:rsidR="00F03DA6" w:rsidRDefault="00F03DA6">
      <w:r>
        <w:br w:type="page"/>
      </w:r>
      <w:r>
        <w:lastRenderedPageBreak/>
        <w:t>***</w:t>
      </w:r>
      <w:r w:rsidR="00173123">
        <w:t xml:space="preserve">Do tištěné verze zde vložte oficiální zadání práce, </w:t>
      </w:r>
      <w:r w:rsidR="00173123" w:rsidRPr="00173123">
        <w:rPr>
          <w:b/>
        </w:rPr>
        <w:t>do PDF verze, která se nahrává do IS/STAG vložte zadání bez podpisů!</w:t>
      </w:r>
      <w:r>
        <w:t>***</w:t>
      </w:r>
    </w:p>
    <w:p w14:paraId="1B9E111A" w14:textId="77777777" w:rsidR="00173123" w:rsidRPr="00DD033F" w:rsidRDefault="00F03DA6" w:rsidP="00173123">
      <w:pPr>
        <w:rPr>
          <w:b/>
        </w:rPr>
      </w:pPr>
      <w:r>
        <w:br w:type="page"/>
      </w:r>
    </w:p>
    <w:p w14:paraId="1A02D7AF" w14:textId="77777777" w:rsidR="00E46530" w:rsidRDefault="00E46530" w:rsidP="00E46530">
      <w:pPr>
        <w:suppressAutoHyphens/>
        <w:rPr>
          <w:b/>
        </w:rPr>
      </w:pPr>
      <w:r w:rsidRPr="00DD033F">
        <w:rPr>
          <w:b/>
        </w:rPr>
        <w:lastRenderedPageBreak/>
        <w:t>Prohlašuji, že</w:t>
      </w:r>
    </w:p>
    <w:p w14:paraId="7A1901C1" w14:textId="77777777"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odevzdáním bakalářské práce souhlasím se zveřejněním své práce podle zákona č. 111/1998 Sb. o vysokých školách a o změně a doplnění dalších zákonů (zákon o vysokých školách), ve znění pozdějších právních předpisů, bez ohledu na výsledek obhajoby;</w:t>
      </w:r>
    </w:p>
    <w:p w14:paraId="2C653742" w14:textId="77777777"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 xml:space="preserve">beru na vědomí, že bakalářská práce bude uložena v elektronické podobě v univerzitním informačním systému dostupná k prezenčnímu nahlédnutí, že jeden výtisk bakalářské práce bude uložen v příruční knihovně Fakulty aplikované informatiky Univerzity Tomáše Bati ve Zlíně; </w:t>
      </w:r>
    </w:p>
    <w:p w14:paraId="4205B96A" w14:textId="77777777"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byl/a jsem seznámen/a s tím, že na moji bakalářskou práci se plně vztahuje zákon č. 121/2000 Sb. o právu autorském, o právech souvisejících s právem autorským a o změně některých zákonů (autorský zákon) ve znění pozdějších právních předpisů, zejm. § 35 odst. 3;</w:t>
      </w:r>
    </w:p>
    <w:p w14:paraId="70A6FA8F" w14:textId="77777777"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podle § 60 odst. 1 autorského zákona má UTB ve Zlíně právo na uzavření licenční smlouvy o užití školního díla v rozsahu § 12 odst. 4 autorského zákona;</w:t>
      </w:r>
    </w:p>
    <w:p w14:paraId="50E74519" w14:textId="77777777"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 xml:space="preserve">beru na vědomí, že podle § 60 odst. </w:t>
      </w:r>
      <w:smartTag w:uri="urn:schemas-microsoft-com:office:smarttags" w:element="metricconverter">
        <w:smartTagPr>
          <w:attr w:name="ProductID" w:val="2 a"/>
        </w:smartTagPr>
        <w:r w:rsidRPr="00294D0A">
          <w:t>2 a</w:t>
        </w:r>
      </w:smartTag>
      <w:r w:rsidRPr="00294D0A">
        <w:t xml:space="preserve"> 3 </w:t>
      </w:r>
      <w:r>
        <w:t xml:space="preserve">autorského zákona </w:t>
      </w:r>
      <w:r w:rsidRPr="00294D0A">
        <w:t>mohu užít své dílo –bakalářskou práci nebo poskytnout licenci k jejímu využití jen</w:t>
      </w:r>
      <w:r>
        <w:t xml:space="preserve"> připouští-li tak licenční smlouva uzavřená mezi mnou a</w:t>
      </w:r>
      <w:r w:rsidRPr="00294D0A">
        <w:t xml:space="preserve"> Univerzit</w:t>
      </w:r>
      <w:r>
        <w:t>ou</w:t>
      </w:r>
      <w:r w:rsidRPr="00294D0A">
        <w:t xml:space="preserve"> Tomáše Bati ve Zlíně</w:t>
      </w:r>
      <w:r>
        <w:t xml:space="preserve"> s tím, že vyrovnání případného</w:t>
      </w:r>
      <w:r w:rsidRPr="00294D0A">
        <w:t xml:space="preserve"> přiměřen</w:t>
      </w:r>
      <w:r>
        <w:t>ého</w:t>
      </w:r>
      <w:r w:rsidRPr="00294D0A">
        <w:t xml:space="preserve"> příspěvk</w:t>
      </w:r>
      <w:r>
        <w:t>u</w:t>
      </w:r>
      <w:r w:rsidRPr="00294D0A">
        <w:t xml:space="preserve"> na úhradu nákladů, které byly Univerzitou Tomáše Bati ve Zlíně na vytvoření díla vynalože</w:t>
      </w:r>
      <w:r>
        <w:t>ny (až do jejich skutečné výše) bude rovněž předmětem této licenční smlouvy;</w:t>
      </w:r>
    </w:p>
    <w:p w14:paraId="5352A161" w14:textId="77777777" w:rsidR="00C206FE" w:rsidRPr="00294D0A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</w:pPr>
      <w:r w:rsidRPr="00294D0A">
        <w:t>beru na vědomí, že pokud</w:t>
      </w:r>
      <w:r>
        <w:t xml:space="preserve"> bylo k vypracová</w:t>
      </w:r>
      <w:r w:rsidRPr="00294D0A">
        <w:t>ní bakalářské práce</w:t>
      </w:r>
      <w:r w:rsidRPr="00294D0A">
        <w:br/>
        <w:t>využito softwaru poskytnutého Univerzitou Tomáše Bati ve Zlíně nebo jinými</w:t>
      </w:r>
      <w:r w:rsidRPr="00294D0A">
        <w:br/>
        <w:t>subjekty pouze ke studijním a výzkumným účelům (tedy pouze k nekomerčnímu</w:t>
      </w:r>
      <w:r w:rsidRPr="00294D0A">
        <w:br/>
        <w:t>využití), nelze výsledky bakalářské p</w:t>
      </w:r>
      <w:r>
        <w:t>ráce využít ke komerčním</w:t>
      </w:r>
      <w:r>
        <w:br/>
        <w:t>účelům;</w:t>
      </w:r>
    </w:p>
    <w:p w14:paraId="2405E327" w14:textId="77777777" w:rsidR="00C206FE" w:rsidRPr="0041174D" w:rsidRDefault="00C206FE" w:rsidP="00C206FE">
      <w:pPr>
        <w:numPr>
          <w:ilvl w:val="0"/>
          <w:numId w:val="32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  <w:rPr>
          <w:rStyle w:val="Pokec"/>
          <w:color w:val="auto"/>
        </w:rPr>
      </w:pPr>
      <w:r w:rsidRPr="00294D0A">
        <w:t>beru na vědomí, že pokud je výstupem bakalářské práce jakýkoliv softwarový produkt, považují se za součást práce rovněž i zdrojové kódy, popř. soubory, ze kterých se projekt skládá. Neodevzdání této součásti může být důvodem k neobhájení práce.</w:t>
      </w:r>
    </w:p>
    <w:p w14:paraId="10E80BA3" w14:textId="77777777" w:rsidR="00C206FE" w:rsidRDefault="00C206FE" w:rsidP="00C206FE">
      <w:pPr>
        <w:suppressAutoHyphens/>
        <w:ind w:firstLine="709"/>
      </w:pPr>
    </w:p>
    <w:p w14:paraId="31133618" w14:textId="77777777" w:rsidR="00C206FE" w:rsidRDefault="00C206FE" w:rsidP="00C206FE">
      <w:pPr>
        <w:suppressAutoHyphens/>
        <w:spacing w:after="0" w:line="240" w:lineRule="auto"/>
        <w:rPr>
          <w:b/>
        </w:rPr>
      </w:pPr>
      <w:r w:rsidRPr="00DD033F">
        <w:rPr>
          <w:b/>
        </w:rPr>
        <w:t>Prohlašuji,</w:t>
      </w:r>
    </w:p>
    <w:p w14:paraId="490F144E" w14:textId="77777777" w:rsidR="00C206FE" w:rsidRPr="00DD033F" w:rsidRDefault="00C206FE" w:rsidP="00C206FE">
      <w:pPr>
        <w:suppressAutoHyphens/>
        <w:spacing w:after="0" w:line="240" w:lineRule="auto"/>
        <w:rPr>
          <w:b/>
        </w:rPr>
      </w:pPr>
    </w:p>
    <w:p w14:paraId="628AC927" w14:textId="77777777" w:rsidR="00C206FE" w:rsidRDefault="00C206FE" w:rsidP="00C206FE">
      <w:pPr>
        <w:numPr>
          <w:ilvl w:val="1"/>
          <w:numId w:val="32"/>
        </w:numPr>
        <w:tabs>
          <w:tab w:val="clear" w:pos="1440"/>
          <w:tab w:val="num" w:pos="426"/>
        </w:tabs>
        <w:suppressAutoHyphens/>
        <w:spacing w:after="0" w:line="240" w:lineRule="auto"/>
        <w:ind w:left="426" w:hanging="426"/>
      </w:pPr>
      <w:r>
        <w:t xml:space="preserve">že jsem na </w:t>
      </w:r>
      <w:r w:rsidR="008A30E1" w:rsidRPr="00294D0A">
        <w:t>bakalářské</w:t>
      </w:r>
      <w:r>
        <w:t xml:space="preserve"> práci pracoval samostatně a použitou literaturu jsem citoval. V případě publikace výsledků budu uveden jako spoluautor.</w:t>
      </w:r>
    </w:p>
    <w:p w14:paraId="0153CEB0" w14:textId="77777777" w:rsidR="00C206FE" w:rsidRPr="00DC4179" w:rsidRDefault="00C206FE" w:rsidP="00C206FE">
      <w:pPr>
        <w:numPr>
          <w:ilvl w:val="1"/>
          <w:numId w:val="32"/>
        </w:numPr>
        <w:tabs>
          <w:tab w:val="clear" w:pos="1440"/>
          <w:tab w:val="num" w:pos="426"/>
        </w:tabs>
        <w:suppressAutoHyphens/>
        <w:spacing w:after="0" w:line="240" w:lineRule="auto"/>
        <w:ind w:left="426" w:hanging="426"/>
      </w:pPr>
      <w:r w:rsidRPr="00C206FE">
        <w:t xml:space="preserve">že odevzdaná verze </w:t>
      </w:r>
      <w:r w:rsidR="00284A00">
        <w:t>bakalářské</w:t>
      </w:r>
      <w:r w:rsidRPr="00C206FE">
        <w:t xml:space="preserve"> práce a verze elektronická nahraná do IS/STAG jsou totožné</w:t>
      </w:r>
      <w:r>
        <w:t>.</w:t>
      </w:r>
    </w:p>
    <w:p w14:paraId="072CF089" w14:textId="77777777" w:rsidR="00C206FE" w:rsidRPr="00DC4179" w:rsidRDefault="00C206FE" w:rsidP="00C206FE">
      <w:pPr>
        <w:suppressAutoHyphens/>
        <w:spacing w:after="0" w:line="240" w:lineRule="auto"/>
      </w:pPr>
    </w:p>
    <w:p w14:paraId="62146CE5" w14:textId="77777777" w:rsidR="00C206FE" w:rsidRDefault="00C206FE" w:rsidP="00C206FE">
      <w:pPr>
        <w:suppressAutoHyphens/>
      </w:pPr>
    </w:p>
    <w:p w14:paraId="44A26A37" w14:textId="77777777" w:rsidR="00C206FE" w:rsidRDefault="00C206FE" w:rsidP="00C206FE">
      <w:pPr>
        <w:suppressAutoHyphens/>
        <w:spacing w:after="0" w:line="240" w:lineRule="auto"/>
      </w:pPr>
      <w:r>
        <w:t>Ve Zlíně</w:t>
      </w:r>
      <w:r w:rsidR="006B695F">
        <w:t>, dne</w:t>
      </w:r>
      <w:r>
        <w:t xml:space="preserve">                                                                                           …………………….</w:t>
      </w:r>
    </w:p>
    <w:p w14:paraId="25D19A0C" w14:textId="77777777" w:rsidR="00C206FE" w:rsidRDefault="00C206FE" w:rsidP="00C206FE">
      <w:pPr>
        <w:suppressAutoHyphens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podpis </w:t>
      </w:r>
      <w:r w:rsidR="00C20974">
        <w:t>studenta</w:t>
      </w:r>
    </w:p>
    <w:p w14:paraId="750F7E92" w14:textId="77777777" w:rsidR="00C206FE" w:rsidRPr="00DD033F" w:rsidRDefault="00C206FE" w:rsidP="00E46530">
      <w:pPr>
        <w:suppressAutoHyphens/>
        <w:rPr>
          <w:b/>
        </w:rPr>
      </w:pPr>
    </w:p>
    <w:p w14:paraId="6E779A6D" w14:textId="77777777" w:rsidR="00F03DA6" w:rsidRDefault="00F03DA6">
      <w:pPr>
        <w:pStyle w:val="Nzev"/>
      </w:pPr>
      <w:bookmarkStart w:id="2" w:name="_Toc37577728"/>
      <w:r>
        <w:lastRenderedPageBreak/>
        <w:t>ABSTRAKT</w:t>
      </w:r>
      <w:bookmarkEnd w:id="2"/>
    </w:p>
    <w:p w14:paraId="12CF26EE" w14:textId="55EB2E40" w:rsidR="0002478A" w:rsidRDefault="00E765F1">
      <w:r>
        <w:t xml:space="preserve">Tato bakalářská práce </w:t>
      </w:r>
      <w:r w:rsidR="00B9361F">
        <w:t>popisuje</w:t>
      </w:r>
      <w:r>
        <w:t xml:space="preserve"> vývoj mobilní aplikace určené jako nástroj pro rozpoznávání několik</w:t>
      </w:r>
      <w:r w:rsidR="0002478A">
        <w:t>a</w:t>
      </w:r>
      <w:r>
        <w:t xml:space="preserve"> druhů zoologických zvířat. Cílem bylo vytvořit aplikaci na mobilní platformu </w:t>
      </w:r>
      <w:r w:rsidR="0002478A">
        <w:br/>
      </w:r>
      <w:r>
        <w:t>Android za účelem zpříjemnění návštěv zoo a vzdělávání uživatelů aplikace.</w:t>
      </w:r>
      <w:r w:rsidR="008728EE">
        <w:t xml:space="preserve"> Hlavním pilířem aplikace je model konvoluční neuronové sítě, který se stará o vyhodnocení obrázku z kamery mobilního telefonu a zji</w:t>
      </w:r>
      <w:r w:rsidR="00CD2C74">
        <w:t>šťuje</w:t>
      </w:r>
      <w:r w:rsidR="008728EE">
        <w:t>, zda se na obrázku vyskytuje některé z předem definovaných zvířat.</w:t>
      </w:r>
      <w:r w:rsidR="0002478A">
        <w:t xml:space="preserve"> K naprogramování aplikace byl využitý programovací jazyk Kotlin spolu s nový frameworkem Jetpack Compose a pro natrénování modelu sítě se využily knihovny </w:t>
      </w:r>
      <w:r w:rsidR="0002478A">
        <w:br/>
        <w:t xml:space="preserve">Tensorflow. Výsledná práce </w:t>
      </w:r>
      <w:r w:rsidR="002056D2">
        <w:t>se zaobírá testováním a celkovou úspěšností v přesnosti rozpoznávání zvířat, ale také porovnáním existujících nebo podobných řešení.</w:t>
      </w:r>
    </w:p>
    <w:p w14:paraId="768E0D06" w14:textId="77777777" w:rsidR="00E765F1" w:rsidRDefault="00E765F1"/>
    <w:p w14:paraId="005B5A80" w14:textId="4EBCFF4E" w:rsidR="00F03DA6" w:rsidRPr="00CB15A6" w:rsidRDefault="00F03DA6">
      <w:pPr>
        <w:rPr>
          <w:color w:val="FF0000"/>
        </w:rPr>
      </w:pPr>
      <w:r>
        <w:t xml:space="preserve">Klíčová slova: </w:t>
      </w:r>
      <w:r w:rsidR="00501AAE">
        <w:t>mobilní aplikace, neuronová síť, rozpoznávání zvířat</w:t>
      </w:r>
      <w:r w:rsidR="0002478A">
        <w:t>, Jetpack Compose</w:t>
      </w:r>
      <w:r w:rsidR="00B70B47">
        <w:t xml:space="preserve">, </w:t>
      </w:r>
      <w:r w:rsidR="00B70B47">
        <w:br/>
        <w:t>Tensorflow</w:t>
      </w:r>
    </w:p>
    <w:p w14:paraId="4BAB8A76" w14:textId="77777777" w:rsidR="00F03DA6" w:rsidRDefault="00F03DA6"/>
    <w:p w14:paraId="0EEB9FEC" w14:textId="77777777" w:rsidR="00F03DA6" w:rsidRDefault="00F03DA6">
      <w:pPr>
        <w:pStyle w:val="Nzev"/>
        <w:pageBreakBefore w:val="0"/>
      </w:pPr>
      <w:r>
        <w:t>ABSTRACT</w:t>
      </w:r>
    </w:p>
    <w:p w14:paraId="0062D470" w14:textId="77777777" w:rsidR="00F03DA6" w:rsidRDefault="00F03DA6">
      <w:r>
        <w:t xml:space="preserve">Abstrakt ve světovém jazyce </w:t>
      </w:r>
    </w:p>
    <w:p w14:paraId="6A7C8CE6" w14:textId="77777777" w:rsidR="00F03DA6" w:rsidRDefault="00F03DA6"/>
    <w:p w14:paraId="473646F2" w14:textId="2DF1890D" w:rsidR="00F03DA6" w:rsidRPr="00C206FE" w:rsidRDefault="00F03DA6">
      <w:pPr>
        <w:rPr>
          <w:rStyle w:val="Pokec"/>
          <w:color w:val="auto"/>
        </w:rPr>
      </w:pPr>
      <w:r>
        <w:t>Keywords:</w:t>
      </w:r>
      <w:r w:rsidR="008E7D96">
        <w:t>mobile application, neur</w:t>
      </w:r>
      <w:r w:rsidR="002A2411">
        <w:t>al</w:t>
      </w:r>
      <w:r w:rsidR="008E7D96">
        <w:t xml:space="preserve"> net</w:t>
      </w:r>
      <w:r w:rsidR="002A2411">
        <w:t>work</w:t>
      </w:r>
      <w:r w:rsidR="008E7D96">
        <w:t>, animals recognition</w:t>
      </w:r>
      <w:r w:rsidR="00FF79BE">
        <w:t xml:space="preserve">, Jetpack Compose, </w:t>
      </w:r>
      <w:r w:rsidR="00FF79BE">
        <w:br/>
        <w:t>Tensorflow</w:t>
      </w:r>
      <w:r>
        <w:br w:type="page"/>
      </w:r>
      <w:r w:rsidRPr="00C206FE">
        <w:rPr>
          <w:rStyle w:val="Pokec"/>
          <w:color w:val="auto"/>
        </w:rPr>
        <w:lastRenderedPageBreak/>
        <w:t>Poděkování, motto</w:t>
      </w:r>
      <w:r w:rsidR="00294C06" w:rsidRPr="00C206FE">
        <w:rPr>
          <w:rStyle w:val="Pokec"/>
          <w:color w:val="auto"/>
        </w:rPr>
        <w:t xml:space="preserve"> a čestné prohlášení, že odevzdaná verze bakalářské práce a verze elektronická, nahraná do IS/STAG jsou totožné ve znění:</w:t>
      </w:r>
    </w:p>
    <w:p w14:paraId="084C8FA7" w14:textId="77777777" w:rsidR="00294C06" w:rsidRPr="00C206FE" w:rsidRDefault="00294C06">
      <w:pPr>
        <w:rPr>
          <w:rStyle w:val="Pokec"/>
          <w:color w:val="auto"/>
        </w:rPr>
      </w:pPr>
      <w:r w:rsidRPr="00C206FE">
        <w:rPr>
          <w:rStyle w:val="Pokec"/>
          <w:color w:val="auto"/>
        </w:rPr>
        <w:t>Prohlašuji, že odevzdaná verze bakalářské práce a verze elektronická nahraná do IS/STAG jsou totožné.</w:t>
      </w:r>
    </w:p>
    <w:p w14:paraId="7C2FB60F" w14:textId="77777777" w:rsidR="00294C06" w:rsidRPr="00C206FE" w:rsidRDefault="00294C06">
      <w:pPr>
        <w:rPr>
          <w:rStyle w:val="Pokec"/>
          <w:color w:val="auto"/>
        </w:rPr>
      </w:pPr>
    </w:p>
    <w:p w14:paraId="4D6846B9" w14:textId="0545B2B9" w:rsidR="00294C06" w:rsidRDefault="00294C06"/>
    <w:p w14:paraId="5DE615A2" w14:textId="5ED8CB0E" w:rsidR="00B73F1F" w:rsidRDefault="00B73F1F"/>
    <w:p w14:paraId="443A58D4" w14:textId="77777777" w:rsidR="00B73F1F" w:rsidRPr="00B73F1F" w:rsidRDefault="00B73F1F" w:rsidP="00B73F1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424"/>
          <w:sz w:val="21"/>
          <w:szCs w:val="21"/>
        </w:rPr>
      </w:pPr>
      <w:r w:rsidRPr="00B73F1F">
        <w:rPr>
          <w:rFonts w:ascii="Segoe UI" w:hAnsi="Segoe UI" w:cs="Segoe UI"/>
          <w:color w:val="242424"/>
          <w:sz w:val="21"/>
          <w:szCs w:val="21"/>
        </w:rPr>
        <w:t>Nastudujte a popište problematiku spojenou s detekcí objektů v obraze.</w:t>
      </w:r>
    </w:p>
    <w:p w14:paraId="0D6E9941" w14:textId="77777777" w:rsidR="00B73F1F" w:rsidRPr="00B73F1F" w:rsidRDefault="00B73F1F" w:rsidP="00B73F1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424"/>
          <w:sz w:val="21"/>
          <w:szCs w:val="21"/>
        </w:rPr>
      </w:pPr>
      <w:r w:rsidRPr="00B73F1F">
        <w:rPr>
          <w:rFonts w:ascii="Segoe UI" w:hAnsi="Segoe UI" w:cs="Segoe UI"/>
          <w:color w:val="242424"/>
          <w:sz w:val="21"/>
          <w:szCs w:val="21"/>
        </w:rPr>
        <w:t>Zvolte vhodné technologie a prostředky k implementaci aplikace.</w:t>
      </w:r>
    </w:p>
    <w:p w14:paraId="66FA1D17" w14:textId="77777777" w:rsidR="00B73F1F" w:rsidRPr="00B73F1F" w:rsidRDefault="00B73F1F" w:rsidP="00B73F1F">
      <w:pPr>
        <w:pStyle w:val="Odstavecseseznamem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424"/>
          <w:sz w:val="21"/>
          <w:szCs w:val="21"/>
        </w:rPr>
      </w:pPr>
      <w:r w:rsidRPr="00B73F1F">
        <w:rPr>
          <w:rFonts w:ascii="Segoe UI" w:hAnsi="Segoe UI" w:cs="Segoe UI"/>
          <w:color w:val="242424"/>
          <w:sz w:val="21"/>
          <w:szCs w:val="21"/>
        </w:rPr>
        <w:t>Navrhněte mobilní aplikaci pro rozpoznávání vybraných zvířat pomocí fotoaparátu na platformě Android.</w:t>
      </w:r>
    </w:p>
    <w:p w14:paraId="243AEA54" w14:textId="77777777" w:rsidR="00B73F1F" w:rsidRPr="00B73F1F" w:rsidRDefault="00B73F1F" w:rsidP="00B73F1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424"/>
          <w:sz w:val="21"/>
          <w:szCs w:val="21"/>
        </w:rPr>
      </w:pPr>
      <w:r w:rsidRPr="00B73F1F">
        <w:rPr>
          <w:rFonts w:ascii="Segoe UI" w:hAnsi="Segoe UI" w:cs="Segoe UI"/>
          <w:color w:val="242424"/>
          <w:sz w:val="21"/>
          <w:szCs w:val="21"/>
        </w:rPr>
        <w:t>Zvolte vhodná zvířata a vytvořte jejich dataset pro rozpoznání v obraze.</w:t>
      </w:r>
    </w:p>
    <w:p w14:paraId="033C4C5F" w14:textId="77777777" w:rsidR="00B73F1F" w:rsidRPr="00B73F1F" w:rsidRDefault="00B73F1F" w:rsidP="00B73F1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424"/>
          <w:sz w:val="21"/>
          <w:szCs w:val="21"/>
        </w:rPr>
      </w:pPr>
      <w:r w:rsidRPr="00B73F1F">
        <w:rPr>
          <w:rFonts w:ascii="Segoe UI" w:hAnsi="Segoe UI" w:cs="Segoe UI"/>
          <w:color w:val="242424"/>
          <w:sz w:val="21"/>
          <w:szCs w:val="21"/>
        </w:rPr>
        <w:t>Implementujte vámi navrženou aplikaci.</w:t>
      </w:r>
    </w:p>
    <w:p w14:paraId="3B4A804D" w14:textId="77777777" w:rsidR="00B73F1F" w:rsidRPr="00B73F1F" w:rsidRDefault="00B73F1F" w:rsidP="00B73F1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424"/>
          <w:sz w:val="21"/>
          <w:szCs w:val="21"/>
        </w:rPr>
      </w:pPr>
      <w:r w:rsidRPr="00B73F1F">
        <w:rPr>
          <w:rFonts w:ascii="Segoe UI" w:hAnsi="Segoe UI" w:cs="Segoe UI"/>
          <w:color w:val="242424"/>
          <w:sz w:val="21"/>
          <w:szCs w:val="21"/>
        </w:rPr>
        <w:t>Výslednou implementaci vhodně otestujte a popište výsledky.</w:t>
      </w:r>
    </w:p>
    <w:p w14:paraId="3DF2C4CF" w14:textId="77777777" w:rsidR="00B73F1F" w:rsidRDefault="00B73F1F"/>
    <w:p w14:paraId="346E08FD" w14:textId="77777777" w:rsidR="00F03DA6" w:rsidRDefault="00F03DA6">
      <w:pPr>
        <w:pStyle w:val="Nadpis-Obsah"/>
        <w:pageBreakBefore/>
      </w:pPr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r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59F46F63" w14:textId="015467C5" w:rsidR="009A6ACF" w:rsidRDefault="00F03DA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bCs/>
          <w:szCs w:val="36"/>
        </w:rPr>
        <w:fldChar w:fldCharType="begin"/>
      </w:r>
      <w:r>
        <w:rPr>
          <w:bCs/>
          <w:szCs w:val="36"/>
        </w:rPr>
        <w:instrText xml:space="preserve"> TOC \h \z \t "Nadpis 1;2;Nadpis 2;3;Nadpis 3;4;Nadpis 4;5;Nadpis;2;Část;1" </w:instrText>
      </w:r>
      <w:r>
        <w:rPr>
          <w:bCs/>
          <w:szCs w:val="36"/>
        </w:rPr>
        <w:fldChar w:fldCharType="separate"/>
      </w:r>
      <w:hyperlink w:anchor="_Toc122466081" w:history="1">
        <w:r w:rsidR="009A6ACF" w:rsidRPr="00CA6529">
          <w:rPr>
            <w:rStyle w:val="Hypertextovodkaz"/>
          </w:rPr>
          <w:t>Úvod</w:t>
        </w:r>
        <w:r w:rsidR="009A6ACF">
          <w:rPr>
            <w:webHidden/>
          </w:rPr>
          <w:tab/>
        </w:r>
        <w:r w:rsidR="009A6ACF">
          <w:rPr>
            <w:webHidden/>
          </w:rPr>
          <w:fldChar w:fldCharType="begin"/>
        </w:r>
        <w:r w:rsidR="009A6ACF">
          <w:rPr>
            <w:webHidden/>
          </w:rPr>
          <w:instrText xml:space="preserve"> PAGEREF _Toc122466081 \h </w:instrText>
        </w:r>
        <w:r w:rsidR="009A6ACF">
          <w:rPr>
            <w:webHidden/>
          </w:rPr>
        </w:r>
        <w:r w:rsidR="009A6ACF">
          <w:rPr>
            <w:webHidden/>
          </w:rPr>
          <w:fldChar w:fldCharType="separate"/>
        </w:r>
        <w:r w:rsidR="009A6ACF">
          <w:rPr>
            <w:webHidden/>
          </w:rPr>
          <w:t>8</w:t>
        </w:r>
        <w:r w:rsidR="009A6ACF">
          <w:rPr>
            <w:webHidden/>
          </w:rPr>
          <w:fldChar w:fldCharType="end"/>
        </w:r>
      </w:hyperlink>
    </w:p>
    <w:p w14:paraId="11621CE2" w14:textId="2434EF21" w:rsidR="009A6ACF" w:rsidRDefault="009A6ACF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22466082" w:history="1">
        <w:r w:rsidRPr="00CA6529">
          <w:rPr>
            <w:rStyle w:val="Hypertextovodkaz"/>
          </w:rPr>
          <w:t>TEORETICKÁ ČÁST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BFABD80" w14:textId="0A59CC5B" w:rsidR="009A6ACF" w:rsidRDefault="009A6AC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22466083" w:history="1">
        <w:r w:rsidRPr="00CA6529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A6529">
          <w:rPr>
            <w:rStyle w:val="Hypertextovodkaz"/>
          </w:rPr>
          <w:t>konvoluční Neuronové sítě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D44C891" w14:textId="5D77358C" w:rsidR="009A6ACF" w:rsidRDefault="009A6ACF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22466084" w:history="1">
        <w:r w:rsidRPr="00CA6529">
          <w:rPr>
            <w:rStyle w:val="Hypertextovodkaz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A6529">
          <w:rPr>
            <w:rStyle w:val="Hypertextovodkaz"/>
          </w:rPr>
          <w:t>Počítačové vidění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2CF4043" w14:textId="128756EF" w:rsidR="009A6ACF" w:rsidRDefault="009A6AC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22466085" w:history="1">
        <w:r w:rsidRPr="00CA6529">
          <w:rPr>
            <w:rStyle w:val="Hypertextovodkaz"/>
          </w:rPr>
          <w:t>1.1.1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6529">
          <w:rPr>
            <w:rStyle w:val="Hypertextovodkaz"/>
          </w:rPr>
          <w:t>Rozpoznávání tvarů v obraze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3E11F28" w14:textId="5821E8AD" w:rsidR="009A6ACF" w:rsidRDefault="009A6AC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22466086" w:history="1">
        <w:r w:rsidRPr="00CA6529">
          <w:rPr>
            <w:rStyle w:val="Hypertextovodkaz"/>
          </w:rPr>
          <w:t>1.1.2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6529">
          <w:rPr>
            <w:rStyle w:val="Hypertextovodkaz"/>
          </w:rPr>
          <w:t>Detekce objektů v obraze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E75330B" w14:textId="62D2ADBD" w:rsidR="009A6ACF" w:rsidRDefault="009A6AC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22466087" w:history="1">
        <w:r w:rsidRPr="00CA6529">
          <w:rPr>
            <w:rStyle w:val="Hypertextovodkaz"/>
          </w:rPr>
          <w:t>1.1.3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6529">
          <w:rPr>
            <w:rStyle w:val="Hypertextovodkaz"/>
          </w:rPr>
          <w:t>Klasifikace obrazu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1343450" w14:textId="0B7FC4B4" w:rsidR="009A6ACF" w:rsidRDefault="009A6AC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22466088" w:history="1">
        <w:r w:rsidRPr="00CA6529">
          <w:rPr>
            <w:rStyle w:val="Hypertextovodkaz"/>
          </w:rPr>
          <w:t>1.1.4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6529">
          <w:rPr>
            <w:rStyle w:val="Hypertextovodkaz"/>
          </w:rPr>
          <w:t>Segmentace obrazu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AC7E30F" w14:textId="4D538BB0" w:rsidR="009A6ACF" w:rsidRDefault="009A6AC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22466089" w:history="1">
        <w:r w:rsidRPr="00CA6529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A6529">
          <w:rPr>
            <w:rStyle w:val="Hypertextovodkaz"/>
          </w:rPr>
          <w:t>Klasifikace obrazu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15EBC58" w14:textId="6BE3876F" w:rsidR="009A6ACF" w:rsidRDefault="009A6ACF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22466090" w:history="1">
        <w:r w:rsidRPr="00CA6529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A6529">
          <w:rPr>
            <w:rStyle w:val="Hypertextovodkaz"/>
          </w:rPr>
          <w:t>Využití v reálných aplikacích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A6C6C97" w14:textId="0ECB7A63" w:rsidR="009A6ACF" w:rsidRDefault="009A6AC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22466091" w:history="1">
        <w:r w:rsidRPr="00CA6529">
          <w:rPr>
            <w:rStyle w:val="Hypertextovodkaz"/>
          </w:rPr>
          <w:t>2.1.1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6529">
          <w:rPr>
            <w:rStyle w:val="Hypertextovodkaz"/>
          </w:rPr>
          <w:t>Mobilní systémy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C8E908D" w14:textId="6910021F" w:rsidR="009A6ACF" w:rsidRDefault="009A6AC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22466092" w:history="1">
        <w:r w:rsidRPr="00CA6529">
          <w:rPr>
            <w:rStyle w:val="Hypertextovodkaz"/>
          </w:rPr>
          <w:t>2.1.2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6529">
          <w:rPr>
            <w:rStyle w:val="Hypertextovodkaz"/>
          </w:rPr>
          <w:t>Embedded systémy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44C7E2B" w14:textId="626DB5EA" w:rsidR="009A6ACF" w:rsidRDefault="009A6ACF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22466093" w:history="1">
        <w:r w:rsidRPr="00CA6529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A6529">
          <w:rPr>
            <w:rStyle w:val="Hypertextovodkaz"/>
          </w:rPr>
          <w:t>Srovnání existujících modelů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590DE5D" w14:textId="09191A44" w:rsidR="009A6ACF" w:rsidRDefault="009A6AC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22466094" w:history="1">
        <w:r w:rsidRPr="00CA6529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A6529">
          <w:rPr>
            <w:rStyle w:val="Hypertextovodkaz"/>
          </w:rPr>
          <w:t>Vývoj Mobilních aplikací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1AF45BE" w14:textId="756D00D3" w:rsidR="009A6ACF" w:rsidRDefault="009A6ACF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22466095" w:history="1">
        <w:r w:rsidRPr="00CA6529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A6529">
          <w:rPr>
            <w:rStyle w:val="Hypertextovodkaz"/>
          </w:rPr>
          <w:t>Druhy vývoje mobilních aplikací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C134717" w14:textId="29E74BCE" w:rsidR="009A6ACF" w:rsidRDefault="009A6AC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22466096" w:history="1">
        <w:r w:rsidRPr="00CA6529">
          <w:rPr>
            <w:rStyle w:val="Hypertextovodkaz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6529">
          <w:rPr>
            <w:rStyle w:val="Hypertextovodkaz"/>
          </w:rPr>
          <w:t>Platformě závislé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A9B189E" w14:textId="7619165D" w:rsidR="009A6ACF" w:rsidRDefault="009A6ACF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466097" w:history="1">
        <w:r w:rsidRPr="00CA6529">
          <w:rPr>
            <w:rStyle w:val="Hypertextovodkaz"/>
            <w:noProof/>
          </w:rPr>
          <w:t>3.1.1.1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6529">
          <w:rPr>
            <w:rStyle w:val="Hypertextovodkaz"/>
            <w:noProof/>
          </w:rPr>
          <w:t>Nativní vývoj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_Toc122466097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B0C4861" w14:textId="01840CB6" w:rsidR="009A6ACF" w:rsidRDefault="009A6AC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22466098" w:history="1">
        <w:r w:rsidRPr="00CA6529">
          <w:rPr>
            <w:rStyle w:val="Hypertextovodkaz"/>
          </w:rPr>
          <w:t>3.1.2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6529">
          <w:rPr>
            <w:rStyle w:val="Hypertextovodkaz"/>
          </w:rPr>
          <w:t>Platformě nezávislé – multiplatformní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141890F" w14:textId="45CA4835" w:rsidR="009A6ACF" w:rsidRDefault="009A6ACF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466099" w:history="1">
        <w:r w:rsidRPr="00CA6529">
          <w:rPr>
            <w:rStyle w:val="Hypertextovodkaz"/>
            <w:noProof/>
          </w:rPr>
          <w:t>3.1.2.1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6529">
          <w:rPr>
            <w:rStyle w:val="Hypertextovodkaz"/>
            <w:noProof/>
          </w:rPr>
          <w:t>Webový vývoj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_Toc122466099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33B36E" w14:textId="1581A52F" w:rsidR="009A6ACF" w:rsidRDefault="009A6ACF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466100" w:history="1">
        <w:r w:rsidRPr="00CA6529">
          <w:rPr>
            <w:rStyle w:val="Hypertextovodkaz"/>
            <w:noProof/>
          </w:rPr>
          <w:t>3.1.2.2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6529">
          <w:rPr>
            <w:rStyle w:val="Hypertextovodkaz"/>
            <w:noProof/>
          </w:rPr>
          <w:t>Hybridní vývoj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_Toc122466100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775888" w14:textId="25B0D9C4" w:rsidR="009A6ACF" w:rsidRDefault="009A6ACF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22466101" w:history="1">
        <w:r w:rsidRPr="00CA6529">
          <w:rPr>
            <w:rStyle w:val="Hypertextovodkaz"/>
          </w:rPr>
          <w:t>3.2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A6529">
          <w:rPr>
            <w:rStyle w:val="Hypertextovodkaz"/>
          </w:rPr>
          <w:t>Architektonické vzory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98C28FB" w14:textId="34601451" w:rsidR="009A6ACF" w:rsidRDefault="009A6AC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22466102" w:history="1">
        <w:r w:rsidRPr="00CA6529">
          <w:rPr>
            <w:rStyle w:val="Hypertextovodkaz"/>
          </w:rPr>
          <w:t>3.2.1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6529">
          <w:rPr>
            <w:rStyle w:val="Hypertextovodkaz"/>
          </w:rPr>
          <w:t>Model-View-Controller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10CFB47" w14:textId="73205B44" w:rsidR="009A6ACF" w:rsidRDefault="009A6AC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22466103" w:history="1">
        <w:r w:rsidRPr="00CA6529">
          <w:rPr>
            <w:rStyle w:val="Hypertextovodkaz"/>
          </w:rPr>
          <w:t>3.2.2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6529">
          <w:rPr>
            <w:rStyle w:val="Hypertextovodkaz"/>
          </w:rPr>
          <w:t>Model-View-Presenter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0A10A152" w14:textId="531DE8ED" w:rsidR="009A6ACF" w:rsidRDefault="009A6AC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22466104" w:history="1">
        <w:r w:rsidRPr="00CA6529">
          <w:rPr>
            <w:rStyle w:val="Hypertextovodkaz"/>
          </w:rPr>
          <w:t>3.2.3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6529">
          <w:rPr>
            <w:rStyle w:val="Hypertextovodkaz"/>
          </w:rPr>
          <w:t>Model-View-ViewModel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3B09880D" w14:textId="3FA6DC6F" w:rsidR="009A6ACF" w:rsidRDefault="009A6ACF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22466105" w:history="1">
        <w:r w:rsidRPr="00CA6529">
          <w:rPr>
            <w:rStyle w:val="Hypertextovodkaz"/>
          </w:rPr>
          <w:t>3.3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A6529">
          <w:rPr>
            <w:rStyle w:val="Hypertextovodkaz"/>
          </w:rPr>
          <w:t>Android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77B53C93" w14:textId="734C3181" w:rsidR="009A6ACF" w:rsidRDefault="009A6ACF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22466106" w:history="1">
        <w:r w:rsidRPr="00CA6529">
          <w:rPr>
            <w:rStyle w:val="Hypertextovodkaz"/>
          </w:rPr>
          <w:t>3.4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A6529">
          <w:rPr>
            <w:rStyle w:val="Hypertextovodkaz"/>
          </w:rPr>
          <w:t>Framework Jetpack Compose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7EE1DC25" w14:textId="0D826BA2" w:rsidR="009A6ACF" w:rsidRDefault="009A6ACF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22466107" w:history="1">
        <w:r w:rsidRPr="00CA6529">
          <w:rPr>
            <w:rStyle w:val="Hypertextovodkaz"/>
          </w:rPr>
          <w:t>Praktická část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39C76450" w14:textId="1454442B" w:rsidR="009A6ACF" w:rsidRDefault="009A6AC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22466108" w:history="1">
        <w:r w:rsidRPr="00CA6529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A6529">
          <w:rPr>
            <w:rStyle w:val="Hypertextovodkaz"/>
          </w:rPr>
          <w:t>Popis aplikace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3160280E" w14:textId="64E53B3F" w:rsidR="009A6ACF" w:rsidRDefault="009A6ACF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22466109" w:history="1">
        <w:r w:rsidRPr="00CA6529">
          <w:rPr>
            <w:rStyle w:val="Hypertextovodkaz"/>
          </w:rPr>
          <w:t>4.1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A6529">
          <w:rPr>
            <w:rStyle w:val="Hypertextovodkaz"/>
          </w:rPr>
          <w:t>První koncept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50ED7681" w14:textId="17BAAC10" w:rsidR="009A6ACF" w:rsidRDefault="009A6ACF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22466110" w:history="1">
        <w:r w:rsidRPr="00CA6529">
          <w:rPr>
            <w:rStyle w:val="Hypertextovodkaz"/>
          </w:rPr>
          <w:t>4.2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A6529">
          <w:rPr>
            <w:rStyle w:val="Hypertextovodkaz"/>
          </w:rPr>
          <w:t>Funkce mobilní kamery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40E80F66" w14:textId="178A63A3" w:rsidR="009A6ACF" w:rsidRDefault="009A6AC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22466111" w:history="1">
        <w:r w:rsidRPr="00CA6529">
          <w:rPr>
            <w:rStyle w:val="Hypertextovodkaz"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A6529">
          <w:rPr>
            <w:rStyle w:val="Hypertextovodkaz"/>
          </w:rPr>
          <w:t>příprava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21A3A269" w14:textId="29A114FA" w:rsidR="009A6ACF" w:rsidRDefault="009A6ACF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22466112" w:history="1">
        <w:r w:rsidRPr="00CA6529">
          <w:rPr>
            <w:rStyle w:val="Hypertextovodkaz"/>
          </w:rPr>
          <w:t>5.1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A6529">
          <w:rPr>
            <w:rStyle w:val="Hypertextovodkaz"/>
          </w:rPr>
          <w:t>Návrh aplikace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1D9A4E45" w14:textId="7C98D508" w:rsidR="009A6ACF" w:rsidRDefault="009A6ACF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22466113" w:history="1">
        <w:r w:rsidRPr="00CA6529">
          <w:rPr>
            <w:rStyle w:val="Hypertextovodkaz"/>
          </w:rPr>
          <w:t>5.2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A6529">
          <w:rPr>
            <w:rStyle w:val="Hypertextovodkaz"/>
          </w:rPr>
          <w:t>Výběr technologií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43B9626A" w14:textId="72E6A3E9" w:rsidR="009A6ACF" w:rsidRDefault="009A6AC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22466114" w:history="1">
        <w:r w:rsidRPr="00CA6529">
          <w:rPr>
            <w:rStyle w:val="Hypertextovodkaz"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A6529">
          <w:rPr>
            <w:rStyle w:val="Hypertextovodkaz"/>
          </w:rPr>
          <w:t>Tvorba modelu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3A0162EF" w14:textId="76246606" w:rsidR="009A6ACF" w:rsidRDefault="009A6ACF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22466115" w:history="1">
        <w:r w:rsidRPr="00CA6529">
          <w:rPr>
            <w:rStyle w:val="Hypertextovodkaz"/>
          </w:rPr>
          <w:t>6.1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A6529">
          <w:rPr>
            <w:rStyle w:val="Hypertextovodkaz"/>
          </w:rPr>
          <w:t>Test dostupných modelů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623D5046" w14:textId="65248740" w:rsidR="009A6ACF" w:rsidRDefault="009A6ACF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22466116" w:history="1">
        <w:r w:rsidRPr="00CA6529">
          <w:rPr>
            <w:rStyle w:val="Hypertextovodkaz"/>
          </w:rPr>
          <w:t>6.2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A6529">
          <w:rPr>
            <w:rStyle w:val="Hypertextovodkaz"/>
          </w:rPr>
          <w:t>Script pro stahování obrázků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653D8B62" w14:textId="48560E3F" w:rsidR="009A6ACF" w:rsidRDefault="009A6ACF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22466117" w:history="1">
        <w:r w:rsidRPr="00CA6529">
          <w:rPr>
            <w:rStyle w:val="Hypertextovodkaz"/>
          </w:rPr>
          <w:t>6.3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A6529">
          <w:rPr>
            <w:rStyle w:val="Hypertextovodkaz"/>
          </w:rPr>
          <w:t>API pro vytvoření vlastních modelů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05191568" w14:textId="2E350D5D" w:rsidR="009A6ACF" w:rsidRDefault="009A6AC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22466118" w:history="1">
        <w:r w:rsidRPr="00CA6529">
          <w:rPr>
            <w:rStyle w:val="Hypertextovodkaz"/>
          </w:rPr>
          <w:t>6.3.1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6529">
          <w:rPr>
            <w:rStyle w:val="Hypertextovodkaz"/>
          </w:rPr>
          <w:t>Model pro klasifikaci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2E56F25A" w14:textId="5ABCF59F" w:rsidR="009A6ACF" w:rsidRDefault="009A6ACF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466119" w:history="1">
        <w:r w:rsidRPr="00CA6529">
          <w:rPr>
            <w:rStyle w:val="Hypertextovodkaz"/>
            <w:noProof/>
          </w:rPr>
          <w:t>6.3.1.1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6529">
          <w:rPr>
            <w:rStyle w:val="Hypertextovodkaz"/>
            <w:noProof/>
          </w:rPr>
          <w:t>TensorFlow lite model maker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_Toc122466119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89C29AE" w14:textId="468DBE74" w:rsidR="009A6ACF" w:rsidRDefault="009A6AC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22466120" w:history="1">
        <w:r w:rsidRPr="00CA6529">
          <w:rPr>
            <w:rStyle w:val="Hypertextovodkaz"/>
          </w:rPr>
          <w:t>6.3.2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6529">
          <w:rPr>
            <w:rStyle w:val="Hypertextovodkaz"/>
          </w:rPr>
          <w:t>Model pro detekci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79F7E0E2" w14:textId="55217213" w:rsidR="009A6ACF" w:rsidRDefault="009A6ACF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466121" w:history="1">
        <w:r w:rsidRPr="00CA6529">
          <w:rPr>
            <w:rStyle w:val="Hypertextovodkaz"/>
            <w:noProof/>
          </w:rPr>
          <w:t>6.3.2.1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6529">
          <w:rPr>
            <w:rStyle w:val="Hypertextovodkaz"/>
            <w:noProof/>
          </w:rPr>
          <w:t>YOLO v5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_Toc122466121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57B34CA" w14:textId="4CFA2FB7" w:rsidR="009A6ACF" w:rsidRDefault="009A6ACF">
      <w:pPr>
        <w:pStyle w:val="Obsah5"/>
        <w:tabs>
          <w:tab w:val="left" w:pos="19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466122" w:history="1">
        <w:r w:rsidRPr="00CA6529">
          <w:rPr>
            <w:rStyle w:val="Hypertextovodkaz"/>
            <w:noProof/>
          </w:rPr>
          <w:t>6.3.2.2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6529">
          <w:rPr>
            <w:rStyle w:val="Hypertextovodkaz"/>
            <w:noProof/>
          </w:rPr>
          <w:t>TensorFlow 2 Object Detection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_Toc122466122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2A4F86E" w14:textId="615FFCED" w:rsidR="009A6ACF" w:rsidRDefault="009A6ACF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22466123" w:history="1">
        <w:r w:rsidRPr="00CA6529">
          <w:rPr>
            <w:rStyle w:val="Hypertextovodkaz"/>
          </w:rPr>
          <w:t>6.3.3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A6529">
          <w:rPr>
            <w:rStyle w:val="Hypertextovodkaz"/>
          </w:rPr>
          <w:t>Zhodnocení výsledků a finální výběr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1DDB8601" w14:textId="2845ECA1" w:rsidR="009A6ACF" w:rsidRDefault="009A6AC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22466124" w:history="1">
        <w:r w:rsidRPr="00CA6529">
          <w:rPr>
            <w:rStyle w:val="Hypertextovodkaz"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A6529">
          <w:rPr>
            <w:rStyle w:val="Hypertextovodkaz"/>
          </w:rPr>
          <w:t>realizace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09B09960" w14:textId="656AC937" w:rsidR="009A6ACF" w:rsidRDefault="009A6AC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22466125" w:history="1">
        <w:r w:rsidRPr="00CA6529">
          <w:rPr>
            <w:rStyle w:val="Hypertextovodkaz"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CA6529">
          <w:rPr>
            <w:rStyle w:val="Hypertextovodkaz"/>
          </w:rPr>
          <w:t>Testování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56F8B684" w14:textId="27EB54C2" w:rsidR="009A6ACF" w:rsidRDefault="009A6ACF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22466126" w:history="1">
        <w:r w:rsidRPr="00CA6529">
          <w:rPr>
            <w:rStyle w:val="Hypertextovodkaz"/>
          </w:rPr>
          <w:t>8.1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A6529">
          <w:rPr>
            <w:rStyle w:val="Hypertextovodkaz"/>
          </w:rPr>
          <w:t>Srovnání s dostupným řešením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1E7EBA1A" w14:textId="15A6DD56" w:rsidR="009A6ACF" w:rsidRDefault="009A6AC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22466127" w:history="1">
        <w:r w:rsidRPr="00CA6529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7EB62A3E" w14:textId="66411C92" w:rsidR="009A6ACF" w:rsidRDefault="009A6AC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22466128" w:history="1">
        <w:r w:rsidRPr="00CA6529">
          <w:rPr>
            <w:rStyle w:val="Hypertextovodkaz"/>
          </w:rPr>
          <w:t>seznam použité literatury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2D7F9292" w14:textId="3F1D94A9" w:rsidR="009A6ACF" w:rsidRDefault="009A6AC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22466129" w:history="1">
        <w:r w:rsidRPr="00CA6529">
          <w:rPr>
            <w:rStyle w:val="Hypertextovodkaz"/>
          </w:rPr>
          <w:t>Seznam použitých symbolů a zkratek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1226C33C" w14:textId="52700812" w:rsidR="009A6ACF" w:rsidRDefault="009A6AC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22466130" w:history="1">
        <w:r w:rsidRPr="00CA6529">
          <w:rPr>
            <w:rStyle w:val="Hypertextovodkaz"/>
          </w:rPr>
          <w:t>Seznam obrázků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741C8041" w14:textId="63E0F9C7" w:rsidR="009A6ACF" w:rsidRDefault="009A6AC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22466131" w:history="1">
        <w:r w:rsidRPr="00CA6529">
          <w:rPr>
            <w:rStyle w:val="Hypertextovodkaz"/>
          </w:rPr>
          <w:t>Seznam tabulek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047124F2" w14:textId="62B14C47" w:rsidR="009A6ACF" w:rsidRDefault="009A6ACF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122466132" w:history="1">
        <w:r w:rsidRPr="00CA6529">
          <w:rPr>
            <w:rStyle w:val="Hypertextovodkaz"/>
          </w:rPr>
          <w:t>Seznam Příloh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_Toc122466132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7ADA7EAC" w14:textId="03A2F79D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>
        <w:rPr>
          <w:bCs/>
          <w:szCs w:val="36"/>
        </w:rPr>
        <w:fldChar w:fldCharType="end"/>
      </w:r>
    </w:p>
    <w:p w14:paraId="2B3A8F16" w14:textId="77777777" w:rsidR="00F03DA6" w:rsidRDefault="00F03DA6">
      <w:pPr>
        <w:pStyle w:val="Nadpis"/>
      </w:pPr>
      <w:bookmarkStart w:id="29" w:name="_Toc122466081"/>
      <w:r>
        <w:lastRenderedPageBreak/>
        <w:t>Úvod</w:t>
      </w:r>
      <w:bookmarkEnd w:id="29"/>
    </w:p>
    <w:p w14:paraId="6FB3CADC" w14:textId="77777777" w:rsidR="005D6FEF" w:rsidRDefault="005D6FEF" w:rsidP="005D6FEF">
      <w:r>
        <w:t>Chytré mobilní telefony a jejich aplikace jsou trendem dnešní společnosti a většina z nás, si život bez chytrého mobilního telefonu nedokáže ani představit. Dnešní telefony již neslouží pouze jako prostředek ke komunikaci s našimi přáteli pomocí telefonování a SMS, ale zejména k využívání chytrých aplikací, které mohou udělat náš život jednodušší.</w:t>
      </w:r>
    </w:p>
    <w:p w14:paraId="4E107FA9" w14:textId="009BA7E9" w:rsidR="002056D2" w:rsidRDefault="005D6FEF" w:rsidP="002056D2">
      <w:pPr>
        <w:rPr>
          <w:rStyle w:val="Pokec"/>
          <w:color w:val="auto"/>
        </w:rPr>
      </w:pPr>
      <w:r>
        <w:rPr>
          <w:rStyle w:val="Pokec"/>
          <w:color w:val="auto"/>
        </w:rPr>
        <w:t>Mobilní telefony dnes obsahují širokou škálu hardwaru, jako je GPS sloužící pro zjištění aktuální polohy, čip NFC, který mimo jiné umožňuje provádět bezkontaktní platby, kvalitní fotoaparát pro zachycení neopakovatelných okamžiků a v hlavní řadě výkonný procesor, který se o všechny operace dokáže postarat. Výše uvedené možnosti ale vyžadují jednu důležitou věc, kterou je správná mobilní aplikace, díky které je možné využít mobilní telefon prakticky k čemukoliv.</w:t>
      </w:r>
      <w:r w:rsidR="002830FA">
        <w:t xml:space="preserve"> </w:t>
      </w:r>
      <w:r>
        <w:t>Takových aplikací</w:t>
      </w:r>
      <w:r w:rsidR="002830FA">
        <w:t xml:space="preserve"> existuje</w:t>
      </w:r>
      <w:r>
        <w:t xml:space="preserve"> celá řada, některé slouží pro zabavení ve volném čase, některé jako důležitá zdravotní pomůcka nemocným lidem, jiné zase jako pomocník při cestování</w:t>
      </w:r>
      <w:r w:rsidR="00CF450C">
        <w:t xml:space="preserve"> nebo nakupování</w:t>
      </w:r>
      <w:r>
        <w:t xml:space="preserve"> a v neposlední řadě ty, které se snaží člověka něco </w:t>
      </w:r>
      <w:r w:rsidR="00A9743A">
        <w:t xml:space="preserve">přiučit, </w:t>
      </w:r>
      <w:r>
        <w:t>naučit nebo mu pomoct vyhledat si další informace.</w:t>
      </w:r>
      <w:r w:rsidR="00CF450C">
        <w:t xml:space="preserve"> </w:t>
      </w:r>
      <w:r w:rsidR="00CF450C">
        <w:rPr>
          <w:rStyle w:val="Pokec"/>
          <w:color w:val="auto"/>
        </w:rPr>
        <w:t>Mezi poslední množinu z výčtu aplikací se může zařadit i aplikace vznikající v této bakalářské práci, jelikož se snaží uživateli usnadnit návštěvu zoologické zahrady a udělat ji více interaktivní</w:t>
      </w:r>
      <w:r w:rsidR="002830FA">
        <w:rPr>
          <w:rStyle w:val="Pokec"/>
          <w:color w:val="auto"/>
        </w:rPr>
        <w:t xml:space="preserve"> za pomocí </w:t>
      </w:r>
      <w:r w:rsidR="002056D2">
        <w:rPr>
          <w:rStyle w:val="Pokec"/>
          <w:color w:val="auto"/>
        </w:rPr>
        <w:br/>
      </w:r>
      <w:r w:rsidR="002830FA">
        <w:rPr>
          <w:rStyle w:val="Pokec"/>
          <w:color w:val="auto"/>
        </w:rPr>
        <w:t>mobilního fotoaparátu</w:t>
      </w:r>
      <w:r w:rsidR="00CF450C">
        <w:rPr>
          <w:rStyle w:val="Pokec"/>
          <w:color w:val="auto"/>
        </w:rPr>
        <w:t>.</w:t>
      </w:r>
      <w:r w:rsidR="002830FA">
        <w:rPr>
          <w:rStyle w:val="Pokec"/>
          <w:color w:val="auto"/>
        </w:rPr>
        <w:t xml:space="preserve"> </w:t>
      </w:r>
      <w:r w:rsidR="00CF1A42">
        <w:rPr>
          <w:rStyle w:val="Pokec"/>
          <w:color w:val="auto"/>
        </w:rPr>
        <w:t xml:space="preserve">Aplikací využívající mobilní fotoaparát je nespočet, převážně se ale jedná o aplikace sloužící jako komunikační prostředek </w:t>
      </w:r>
      <w:r w:rsidR="002638F7">
        <w:rPr>
          <w:rStyle w:val="Pokec"/>
          <w:color w:val="auto"/>
        </w:rPr>
        <w:t>s možností sdílení fot</w:t>
      </w:r>
      <w:r w:rsidR="002830FA">
        <w:rPr>
          <w:rStyle w:val="Pokec"/>
          <w:color w:val="auto"/>
        </w:rPr>
        <w:t>ografií</w:t>
      </w:r>
      <w:r w:rsidR="002638F7">
        <w:rPr>
          <w:rStyle w:val="Pokec"/>
          <w:color w:val="auto"/>
        </w:rPr>
        <w:t xml:space="preserve">, jako jsou sociální sítě Instagram nebo Snapchat, popřípadě aplikace, které dokážou pomocí umělé inteligence </w:t>
      </w:r>
      <w:r w:rsidR="002056D2">
        <w:rPr>
          <w:rStyle w:val="Pokec"/>
          <w:color w:val="auto"/>
        </w:rPr>
        <w:t xml:space="preserve">detekovat tvář uživatele a zaměnit ji za něco jiného, například za hlavu zvířete, popřípadě </w:t>
      </w:r>
      <w:r w:rsidR="009A3D4E">
        <w:rPr>
          <w:rStyle w:val="Pokec"/>
          <w:color w:val="auto"/>
        </w:rPr>
        <w:t>tvář digitálně zkrášlit.</w:t>
      </w:r>
      <w:r w:rsidR="002056D2">
        <w:rPr>
          <w:rStyle w:val="Pokec"/>
          <w:color w:val="auto"/>
        </w:rPr>
        <w:t xml:space="preserve"> </w:t>
      </w:r>
    </w:p>
    <w:p w14:paraId="052B5F62" w14:textId="08D3ABE6" w:rsidR="000B728D" w:rsidRDefault="007222B4">
      <w:pPr>
        <w:rPr>
          <w:rStyle w:val="Pokec"/>
          <w:color w:val="auto"/>
        </w:rPr>
      </w:pPr>
      <w:r>
        <w:rPr>
          <w:rStyle w:val="Pokec"/>
          <w:color w:val="auto"/>
        </w:rPr>
        <w:t>Výše zmíněná umělá inteligence je tvořena za pomoci umělých neuronových sítí, které jsou hlavním prvkem úspěšnosti této práce</w:t>
      </w:r>
      <w:r w:rsidR="00AE36DD">
        <w:rPr>
          <w:rStyle w:val="Pokec"/>
          <w:color w:val="auto"/>
        </w:rPr>
        <w:t>, jelikož díky nim by nebylo možné vytvořit model, který se naučí rozpoznat zvířata jenom podle dodaných fotografií.</w:t>
      </w:r>
    </w:p>
    <w:p w14:paraId="7A539232" w14:textId="731C8CA2" w:rsidR="005B77A6" w:rsidRDefault="005B77A6">
      <w:pPr>
        <w:rPr>
          <w:rStyle w:val="Pokec"/>
          <w:color w:val="auto"/>
        </w:rPr>
      </w:pPr>
    </w:p>
    <w:p w14:paraId="294C2873" w14:textId="77777777" w:rsidR="005B77A6" w:rsidRDefault="005B77A6">
      <w:pPr>
        <w:rPr>
          <w:rStyle w:val="Pokec"/>
          <w:color w:val="auto"/>
        </w:rPr>
      </w:pPr>
    </w:p>
    <w:p w14:paraId="6107D5C4" w14:textId="02A4944F" w:rsidR="00272364" w:rsidRDefault="00176675">
      <w:pPr>
        <w:rPr>
          <w:rStyle w:val="Pokec"/>
          <w:color w:val="auto"/>
        </w:rPr>
      </w:pPr>
      <w:r>
        <w:rPr>
          <w:rStyle w:val="Pokec"/>
          <w:color w:val="auto"/>
        </w:rPr>
        <w:t>Mezi takovou technologii můžeme řadit i neuronovou síť, která může dopomáhat v určitých situacích, které lze obtížně naprogramovat neboli algoritmizovat.</w:t>
      </w:r>
    </w:p>
    <w:p w14:paraId="15C88D1B" w14:textId="2240C30D" w:rsidR="00272364" w:rsidRDefault="00272364">
      <w:pPr>
        <w:rPr>
          <w:rStyle w:val="Pokec"/>
          <w:color w:val="auto"/>
        </w:rPr>
      </w:pPr>
      <w:r>
        <w:rPr>
          <w:rStyle w:val="Pokec"/>
          <w:color w:val="auto"/>
        </w:rPr>
        <w:t xml:space="preserve">, která je díky své schopnosti učit se, vhodná pro řešení </w:t>
      </w:r>
      <w:r w:rsidR="00F055E4">
        <w:rPr>
          <w:rStyle w:val="Pokec"/>
          <w:color w:val="auto"/>
        </w:rPr>
        <w:t xml:space="preserve">komplikovaných úloh v oblastech, jako je například klasifikace dat. </w:t>
      </w:r>
    </w:p>
    <w:p w14:paraId="0090098D" w14:textId="7A410728" w:rsidR="00F03DA6" w:rsidRDefault="00176675">
      <w:pPr>
        <w:rPr>
          <w:rStyle w:val="Pokec"/>
          <w:color w:val="auto"/>
        </w:rPr>
      </w:pPr>
      <w:r>
        <w:rPr>
          <w:rStyle w:val="Pokec"/>
          <w:color w:val="auto"/>
        </w:rPr>
        <w:lastRenderedPageBreak/>
        <w:t xml:space="preserve"> Díky neuronovým sítím </w:t>
      </w:r>
      <w:r w:rsidR="007E7FC5">
        <w:rPr>
          <w:rStyle w:val="Pokec"/>
          <w:color w:val="auto"/>
        </w:rPr>
        <w:t>se můžeme jako lidstvo dále posouvat a s jejich využitím objevovat data, které bychom bez nich nalezli jen stěží.</w:t>
      </w:r>
      <w:r w:rsidR="00496E91">
        <w:rPr>
          <w:rStyle w:val="Pokec"/>
          <w:color w:val="auto"/>
        </w:rPr>
        <w:t xml:space="preserve"> </w:t>
      </w:r>
    </w:p>
    <w:p w14:paraId="2BBC75BB" w14:textId="61D32648" w:rsidR="00F055E4" w:rsidRDefault="00F055E4">
      <w:pPr>
        <w:rPr>
          <w:rStyle w:val="Pokec"/>
          <w:color w:val="auto"/>
        </w:rPr>
      </w:pPr>
    </w:p>
    <w:p w14:paraId="7C708566" w14:textId="77777777" w:rsidR="00F055E4" w:rsidRDefault="00F055E4">
      <w:pPr>
        <w:rPr>
          <w:rStyle w:val="Pokec"/>
          <w:color w:val="auto"/>
        </w:rPr>
      </w:pPr>
    </w:p>
    <w:p w14:paraId="4A600CAD" w14:textId="77777777" w:rsidR="00F055E4" w:rsidRDefault="00F055E4">
      <w:pPr>
        <w:rPr>
          <w:rStyle w:val="Pokec"/>
          <w:color w:val="auto"/>
        </w:rPr>
      </w:pPr>
    </w:p>
    <w:p w14:paraId="45791AC4" w14:textId="75EEDDFF" w:rsidR="00496E91" w:rsidRDefault="00496E91">
      <w:pPr>
        <w:rPr>
          <w:rStyle w:val="Pokec"/>
          <w:color w:val="auto"/>
        </w:rPr>
      </w:pPr>
      <w:r>
        <w:rPr>
          <w:rStyle w:val="Pokec"/>
          <w:color w:val="auto"/>
        </w:rPr>
        <w:t xml:space="preserve">Proto se </w:t>
      </w:r>
      <w:r w:rsidR="00902CB9">
        <w:rPr>
          <w:rStyle w:val="Pokec"/>
          <w:color w:val="auto"/>
        </w:rPr>
        <w:t>v této práci budeme zabývat</w:t>
      </w:r>
      <w:r w:rsidR="009F5980">
        <w:rPr>
          <w:rStyle w:val="Pokec"/>
          <w:color w:val="auto"/>
        </w:rPr>
        <w:t xml:space="preserve"> vývojem mobilní aplikace sloužící jako prostředek</w:t>
      </w:r>
      <w:r w:rsidR="00902CB9">
        <w:rPr>
          <w:rStyle w:val="Pokec"/>
          <w:color w:val="auto"/>
        </w:rPr>
        <w:t xml:space="preserve"> </w:t>
      </w:r>
      <w:r w:rsidR="009F5980">
        <w:rPr>
          <w:rStyle w:val="Pokec"/>
          <w:color w:val="auto"/>
        </w:rPr>
        <w:br/>
        <w:t xml:space="preserve">k </w:t>
      </w:r>
      <w:r w:rsidR="00902CB9">
        <w:rPr>
          <w:rStyle w:val="Pokec"/>
          <w:color w:val="auto"/>
        </w:rPr>
        <w:t>detekc</w:t>
      </w:r>
      <w:r w:rsidR="009F5980">
        <w:rPr>
          <w:rStyle w:val="Pokec"/>
          <w:color w:val="auto"/>
        </w:rPr>
        <w:t>i</w:t>
      </w:r>
      <w:r w:rsidR="00902CB9">
        <w:rPr>
          <w:rStyle w:val="Pokec"/>
          <w:color w:val="auto"/>
        </w:rPr>
        <w:t xml:space="preserve"> zvířat s využitím konvolučních neuronových sítí, které se běžně používají právě pro potřeby </w:t>
      </w:r>
      <w:r w:rsidR="009F5980">
        <w:rPr>
          <w:rStyle w:val="Pokec"/>
          <w:color w:val="auto"/>
        </w:rPr>
        <w:t xml:space="preserve">zpracování </w:t>
      </w:r>
      <w:r w:rsidR="00902CB9">
        <w:rPr>
          <w:rStyle w:val="Pokec"/>
          <w:color w:val="auto"/>
        </w:rPr>
        <w:t>obrazov</w:t>
      </w:r>
      <w:r w:rsidR="009F5980">
        <w:rPr>
          <w:rStyle w:val="Pokec"/>
          <w:color w:val="auto"/>
        </w:rPr>
        <w:t>ých dat</w:t>
      </w:r>
      <w:r w:rsidR="00902CB9">
        <w:rPr>
          <w:rStyle w:val="Pokec"/>
          <w:color w:val="auto"/>
        </w:rPr>
        <w:t>.</w:t>
      </w:r>
    </w:p>
    <w:p w14:paraId="67C773A0" w14:textId="7E976BA7" w:rsidR="005C2015" w:rsidRDefault="005C2015">
      <w:pPr>
        <w:rPr>
          <w:rStyle w:val="Pokec"/>
          <w:color w:val="auto"/>
        </w:rPr>
      </w:pPr>
      <w:r>
        <w:rPr>
          <w:rStyle w:val="Pokec"/>
          <w:color w:val="auto"/>
        </w:rPr>
        <w:t>V teoretické části si objasníme pojem konvoluční neuronové sítě, jejich využití a rozdělení do možných kategorií. Zjistíme reálné možnosti existujících řešení pro rozpoznávání objektů s využitím mobilních a embedded systém</w:t>
      </w:r>
      <w:r w:rsidR="00B454E7">
        <w:rPr>
          <w:rStyle w:val="Pokec"/>
          <w:color w:val="auto"/>
        </w:rPr>
        <w:t>ů. Dále si také ukážeme teoretický vývoj mobilních aplikací na platformě Android za pomocí nového framew</w:t>
      </w:r>
      <w:r w:rsidR="0013437C">
        <w:rPr>
          <w:rStyle w:val="Pokec"/>
          <w:color w:val="auto"/>
        </w:rPr>
        <w:t>or</w:t>
      </w:r>
      <w:r w:rsidR="00B454E7">
        <w:rPr>
          <w:rStyle w:val="Pokec"/>
          <w:color w:val="auto"/>
        </w:rPr>
        <w:t>ku Jetpack Compose.</w:t>
      </w:r>
    </w:p>
    <w:p w14:paraId="1209F1F0" w14:textId="638D0ED2" w:rsidR="00AE656B" w:rsidRPr="003B5D99" w:rsidRDefault="00AE656B">
      <w:pPr>
        <w:rPr>
          <w:rStyle w:val="Pokec"/>
          <w:color w:val="auto"/>
        </w:rPr>
      </w:pPr>
      <w:r>
        <w:rPr>
          <w:rStyle w:val="Pokec"/>
          <w:color w:val="auto"/>
        </w:rPr>
        <w:t xml:space="preserve">Praktická část bude popisovat samotný vývoj této aplikace od začátku až do konce. Autor představí celkový koncept a přípravu aplikace, jak vytvořil potřebný dataset obrázků pro naučení modelu neuronové sítě, aby byl schopen rozpoznat vybraná zvířata a jak tento model implementoval do </w:t>
      </w:r>
      <w:r w:rsidR="00B26E6F">
        <w:rPr>
          <w:rStyle w:val="Pokec"/>
          <w:color w:val="auto"/>
        </w:rPr>
        <w:t>vytvořené aplikace. Dozvíme se, jak si autor poradil s problémy během vývoje, jak výsledek testoval, ale taky porovnání s již existujícím řešením daného problému.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5945"/>
      </w:tblGrid>
      <w:tr w:rsidR="00F03DA6" w14:paraId="3F2341E6" w14:textId="77777777">
        <w:tc>
          <w:tcPr>
            <w:tcW w:w="2905" w:type="dxa"/>
          </w:tcPr>
          <w:p w14:paraId="30CB0F6F" w14:textId="77777777" w:rsidR="00F03DA6" w:rsidRDefault="00F03DA6">
            <w:pPr>
              <w:pStyle w:val="st-slice"/>
              <w:jc w:val="right"/>
            </w:pPr>
          </w:p>
        </w:tc>
        <w:tc>
          <w:tcPr>
            <w:tcW w:w="6023" w:type="dxa"/>
          </w:tcPr>
          <w:p w14:paraId="791BEB6A" w14:textId="77777777" w:rsidR="00F03DA6" w:rsidRDefault="00F03DA6">
            <w:pPr>
              <w:pStyle w:val="st"/>
              <w:jc w:val="left"/>
            </w:pPr>
            <w:bookmarkStart w:id="30" w:name="_Toc122466082"/>
            <w:r>
              <w:t>TEORETICKÁ ČÁST</w:t>
            </w:r>
            <w:bookmarkEnd w:id="30"/>
          </w:p>
        </w:tc>
      </w:tr>
    </w:tbl>
    <w:p w14:paraId="46A3E481" w14:textId="77777777" w:rsidR="00F03DA6" w:rsidRDefault="00F03DA6"/>
    <w:p w14:paraId="1881FB70" w14:textId="26C8096E" w:rsidR="00F03DA6" w:rsidRDefault="0035325E">
      <w:pPr>
        <w:pStyle w:val="Nadpis1"/>
      </w:pPr>
      <w:bookmarkStart w:id="31" w:name="_Toc107634143"/>
      <w:bookmarkStart w:id="32" w:name="_Toc107635178"/>
      <w:bookmarkStart w:id="33" w:name="_Toc107635218"/>
      <w:bookmarkStart w:id="34" w:name="_Toc107635235"/>
      <w:bookmarkStart w:id="35" w:name="_Toc122466083"/>
      <w:r>
        <w:lastRenderedPageBreak/>
        <w:t xml:space="preserve">konvoluční </w:t>
      </w:r>
      <w:r w:rsidR="00C71ADE">
        <w:t>Neuronové sítě</w:t>
      </w:r>
      <w:bookmarkEnd w:id="35"/>
    </w:p>
    <w:p w14:paraId="4D97B19B" w14:textId="24FB2F51" w:rsidR="00F03DA6" w:rsidRDefault="00DC5331">
      <w:r>
        <w:t xml:space="preserve">Konvoluční neuronové sítě (anglicky Convolutional Neural Network, </w:t>
      </w:r>
      <w:r>
        <w:rPr>
          <w:b/>
          <w:bCs/>
        </w:rPr>
        <w:t>CNN</w:t>
      </w:r>
      <w:r>
        <w:t>) jsou rozšířenou variantou klasických neuronových sítí o speciální vrstvu, která dopomáhá elegantně eliminovat problém s velkými daty, jako jsou například obrázky.</w:t>
      </w:r>
      <w:r w:rsidR="00B26A69">
        <w:t xml:space="preserve"> Tímto elegantním řešením se zabývá tzv. konvoluční vrstva (od toho poté</w:t>
      </w:r>
      <w:r w:rsidR="009A5BA7">
        <w:t xml:space="preserve"> název</w:t>
      </w:r>
      <w:r w:rsidR="00B26A69">
        <w:t xml:space="preserve"> Konvoluční neuronové sítě)</w:t>
      </w:r>
      <w:r w:rsidR="006B67AF">
        <w:t>, která značně redukuje vstupní parametry obrazu.</w:t>
      </w:r>
      <w:sdt>
        <w:sdtPr>
          <w:id w:val="-901052680"/>
          <w:citation/>
        </w:sdtPr>
        <w:sdtContent>
          <w:r w:rsidR="0090351F">
            <w:fldChar w:fldCharType="begin"/>
          </w:r>
          <w:r w:rsidR="0090351F">
            <w:instrText xml:space="preserve"> CITATION Pok \l 1029 </w:instrText>
          </w:r>
          <w:r w:rsidR="0090351F">
            <w:fldChar w:fldCharType="separate"/>
          </w:r>
          <w:r w:rsidR="00233B4E">
            <w:rPr>
              <w:noProof/>
            </w:rPr>
            <w:t xml:space="preserve"> [1]</w:t>
          </w:r>
          <w:r w:rsidR="0090351F">
            <w:fldChar w:fldCharType="end"/>
          </w:r>
        </w:sdtContent>
      </w:sdt>
    </w:p>
    <w:p w14:paraId="6559BE87" w14:textId="77777777" w:rsidR="006B67AF" w:rsidRDefault="006B67AF">
      <w:r>
        <w:t>Jak již bylo naznačeno, konvoluční neuronová síť se skládá z</w:t>
      </w:r>
      <w:r w:rsidR="008559F9">
        <w:t xml:space="preserve"> několika </w:t>
      </w:r>
      <w:r>
        <w:t xml:space="preserve">vrstev, </w:t>
      </w:r>
      <w:r w:rsidR="008559F9">
        <w:t xml:space="preserve">mezi které </w:t>
      </w:r>
      <w:r w:rsidR="009E412D">
        <w:t>spadá</w:t>
      </w:r>
      <w:r>
        <w:t>:</w:t>
      </w:r>
    </w:p>
    <w:p w14:paraId="613E6C9D" w14:textId="42E27018" w:rsidR="008559F9" w:rsidRDefault="006B67AF" w:rsidP="008559F9">
      <w:pPr>
        <w:pStyle w:val="Odstavecseseznamem"/>
        <w:numPr>
          <w:ilvl w:val="0"/>
          <w:numId w:val="40"/>
        </w:numPr>
      </w:pPr>
      <w:r w:rsidRPr="008559F9">
        <w:rPr>
          <w:b/>
          <w:bCs/>
        </w:rPr>
        <w:t xml:space="preserve">Konvoluční </w:t>
      </w:r>
      <w:r w:rsidRPr="008559F9">
        <w:t>vrstva</w:t>
      </w:r>
    </w:p>
    <w:p w14:paraId="5B86997A" w14:textId="233AC7BE" w:rsidR="00F93634" w:rsidRDefault="008559F9" w:rsidP="008559F9">
      <w:r>
        <w:t>Jedná se o vrstvu, která v určitém směru prochází obraz pomocí několika filtrů</w:t>
      </w:r>
      <w:r w:rsidR="00077110">
        <w:t>, které</w:t>
      </w:r>
      <w:r>
        <w:t xml:space="preserve"> </w:t>
      </w:r>
      <w:r w:rsidR="00635830">
        <w:t>zachycuj</w:t>
      </w:r>
      <w:r w:rsidR="00077110">
        <w:t>í</w:t>
      </w:r>
      <w:r>
        <w:t xml:space="preserve"> různé informace</w:t>
      </w:r>
      <w:r w:rsidR="00077110">
        <w:t xml:space="preserve"> obrázku</w:t>
      </w:r>
      <w:r>
        <w:t>, jako j</w:t>
      </w:r>
      <w:r w:rsidR="009E412D">
        <w:t xml:space="preserve">sou </w:t>
      </w:r>
      <w:r>
        <w:t>hran</w:t>
      </w:r>
      <w:r w:rsidR="009E412D">
        <w:t>y</w:t>
      </w:r>
      <w:r>
        <w:t>, světlost, popř. barva a jiné.</w:t>
      </w:r>
      <w:r w:rsidR="00D26F37">
        <w:t xml:space="preserve"> Tento filtr si můžeme představit jako matici N×N (obvykle 3×3</w:t>
      </w:r>
      <w:r w:rsidR="00077110">
        <w:t xml:space="preserve"> nebo 5×5</w:t>
      </w:r>
      <w:r w:rsidR="00D26F37">
        <w:t>)</w:t>
      </w:r>
      <w:r w:rsidR="00077110">
        <w:t xml:space="preserve"> navíc s doplněním barevného kanálu obrázku (×3 pro barevný RGB režim nebo ×1 pro režim šedi). Při procházení</w:t>
      </w:r>
      <w:r w:rsidR="0005479E">
        <w:t>, které</w:t>
      </w:r>
      <w:r w:rsidR="0090351F">
        <w:t xml:space="preserve"> má navíc</w:t>
      </w:r>
      <w:r w:rsidR="0005479E">
        <w:t xml:space="preserve"> nastavení udávající krok (obvykle 1),</w:t>
      </w:r>
      <w:r w:rsidR="00077110">
        <w:t xml:space="preserve"> se generuje tzv. Feature mapa </w:t>
      </w:r>
      <w:r w:rsidR="0090351F">
        <w:t>obsahující součet „aktivovaných“ pixelů ze vstupního obrázku a filtru</w:t>
      </w:r>
      <w:r w:rsidR="00F93634">
        <w:t>, tak, jak můžeme vidět na obrázku (</w:t>
      </w:r>
      <w:r w:rsidR="007E49E4">
        <w:fldChar w:fldCharType="begin"/>
      </w:r>
      <w:r w:rsidR="007E49E4">
        <w:instrText xml:space="preserve"> REF _Ref122440695 \h </w:instrText>
      </w:r>
      <w:r w:rsidR="007E49E4">
        <w:fldChar w:fldCharType="separate"/>
      </w:r>
      <w:r w:rsidR="007E49E4">
        <w:t xml:space="preserve">Obrázek </w:t>
      </w:r>
      <w:r w:rsidR="007E49E4">
        <w:rPr>
          <w:noProof/>
        </w:rPr>
        <w:t>1</w:t>
      </w:r>
      <w:r w:rsidR="007E49E4">
        <w:fldChar w:fldCharType="end"/>
      </w:r>
      <w:r w:rsidR="007E49E4">
        <w:t>.</w:t>
      </w:r>
      <w:r w:rsidR="00F93634">
        <w:t>)</w:t>
      </w:r>
      <w:r w:rsidR="007E49E4">
        <w:rPr>
          <w:rStyle w:val="Znakapoznpodarou"/>
        </w:rPr>
        <w:footnoteReference w:id="1"/>
      </w:r>
      <w:r w:rsidR="00F93634">
        <w:t>.</w:t>
      </w:r>
      <w:sdt>
        <w:sdtPr>
          <w:id w:val="-205563833"/>
          <w:citation/>
        </w:sdtPr>
        <w:sdtContent>
          <w:r w:rsidR="003C2043">
            <w:fldChar w:fldCharType="begin"/>
          </w:r>
          <w:r w:rsidR="003C2043">
            <w:instrText xml:space="preserve"> CITATION Yam \l 1029 </w:instrText>
          </w:r>
          <w:r w:rsidR="003C2043">
            <w:fldChar w:fldCharType="separate"/>
          </w:r>
          <w:r w:rsidR="00233B4E">
            <w:rPr>
              <w:noProof/>
            </w:rPr>
            <w:t xml:space="preserve"> [2]</w:t>
          </w:r>
          <w:r w:rsidR="003C2043">
            <w:fldChar w:fldCharType="end"/>
          </w:r>
        </w:sdtContent>
      </w:sdt>
    </w:p>
    <w:p w14:paraId="21EF4AD8" w14:textId="77777777" w:rsidR="00F93634" w:rsidRDefault="00F93634" w:rsidP="007E49E4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277C40AB" wp14:editId="16A09170">
            <wp:extent cx="5362042" cy="1539868"/>
            <wp:effectExtent l="0" t="0" r="0" b="381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757" cy="154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A88" w14:textId="291297D9" w:rsidR="00077110" w:rsidRPr="008559F9" w:rsidRDefault="00F93634" w:rsidP="009875A1">
      <w:pPr>
        <w:pStyle w:val="Titulek"/>
        <w:ind w:left="0"/>
      </w:pPr>
      <w:bookmarkStart w:id="36" w:name="_Ref122440695"/>
      <w:r>
        <w:t xml:space="preserve">Obrázek </w:t>
      </w:r>
      <w:fldSimple w:instr=" SEQ Obrázek \* ARABIC ">
        <w:r w:rsidR="00B865F0">
          <w:rPr>
            <w:noProof/>
          </w:rPr>
          <w:t>1</w:t>
        </w:r>
      </w:fldSimple>
      <w:bookmarkEnd w:id="36"/>
      <w:r>
        <w:t xml:space="preserve">. </w:t>
      </w:r>
      <w:r w:rsidR="007E49E4">
        <w:t>Aplikace filtru na vstupní obrázek v konvoluční vrstvě.</w:t>
      </w:r>
      <w:sdt>
        <w:sdtPr>
          <w:id w:val="-1118285517"/>
          <w:citation/>
        </w:sdtPr>
        <w:sdtContent>
          <w:r w:rsidR="003C2043">
            <w:fldChar w:fldCharType="begin"/>
          </w:r>
          <w:r w:rsidR="003C2043">
            <w:instrText xml:space="preserve"> CITATION Yam \l 1029 </w:instrText>
          </w:r>
          <w:r w:rsidR="003C2043">
            <w:fldChar w:fldCharType="separate"/>
          </w:r>
          <w:r w:rsidR="00233B4E">
            <w:rPr>
              <w:noProof/>
            </w:rPr>
            <w:t xml:space="preserve"> [2]</w:t>
          </w:r>
          <w:r w:rsidR="003C2043">
            <w:fldChar w:fldCharType="end"/>
          </w:r>
        </w:sdtContent>
      </w:sdt>
    </w:p>
    <w:p w14:paraId="719BEB54" w14:textId="542ECE19" w:rsidR="008559F9" w:rsidRDefault="006B67AF" w:rsidP="008559F9">
      <w:pPr>
        <w:pStyle w:val="Odstavecseseznamem"/>
        <w:numPr>
          <w:ilvl w:val="0"/>
          <w:numId w:val="40"/>
        </w:numPr>
      </w:pPr>
      <w:r w:rsidRPr="006B67AF">
        <w:rPr>
          <w:b/>
          <w:bCs/>
        </w:rPr>
        <w:t>Pooling</w:t>
      </w:r>
      <w:r>
        <w:t xml:space="preserve"> vrstva</w:t>
      </w:r>
    </w:p>
    <w:p w14:paraId="22A565EF" w14:textId="206DBE21" w:rsidR="009875A1" w:rsidRDefault="009875A1" w:rsidP="009875A1">
      <w:r>
        <w:t>Pooling vrstva neboli vrstva sdružující, se stará o další zredukování vstupních parametrů pomocí jednoho z existujících filtrů. T</w:t>
      </w:r>
      <w:r w:rsidR="003972F4">
        <w:t xml:space="preserve">ato operace se podobá operacím v konvoluční vrstvě, </w:t>
      </w:r>
      <w:r w:rsidR="003972F4">
        <w:lastRenderedPageBreak/>
        <w:t xml:space="preserve">s výjimkou, že vstupní maticí v Pooling vrstvě je výstup z konvoluční vrstvy, tzn. Feature mapa. </w:t>
      </w:r>
    </w:p>
    <w:p w14:paraId="17B86A74" w14:textId="6D33A623" w:rsidR="00841DC8" w:rsidRDefault="003972F4" w:rsidP="009875A1">
      <w:r>
        <w:t xml:space="preserve">Nejčastějším filtrem je operace nazvaná </w:t>
      </w:r>
      <w:r>
        <w:rPr>
          <w:b/>
          <w:bCs/>
        </w:rPr>
        <w:t>Max Pooling</w:t>
      </w:r>
      <w:r>
        <w:t xml:space="preserve">, kterou je obvykle matice 2×2 s krokem 2, aby se operace nepřekrývali a tím dosáhli největšího zredukování vstupních parametrů. Tento filtr má za následek to, že se z Feature mapy </w:t>
      </w:r>
      <w:r w:rsidR="008273F4">
        <w:t>přečte</w:t>
      </w:r>
      <w:r>
        <w:t xml:space="preserve"> pole o velikosti 2×2 a do výstupu se z daného pole uloží </w:t>
      </w:r>
      <w:r w:rsidR="003D769A">
        <w:rPr>
          <w:b/>
          <w:bCs/>
        </w:rPr>
        <w:t>maximum</w:t>
      </w:r>
      <w:r w:rsidR="003D769A" w:rsidRPr="003D769A">
        <w:t>,</w:t>
      </w:r>
      <w:r w:rsidR="008273F4">
        <w:t xml:space="preserve"> a tak pokračuje až do konce, vždy s nastaveným krokem</w:t>
      </w:r>
      <w:r w:rsidR="003D769A">
        <w:t xml:space="preserve"> 2</w:t>
      </w:r>
      <w:r>
        <w:t>.</w:t>
      </w:r>
    </w:p>
    <w:p w14:paraId="4C72B03F" w14:textId="444DC00C" w:rsidR="00841DC8" w:rsidRDefault="00841DC8" w:rsidP="009875A1">
      <w:r>
        <w:t xml:space="preserve">Druhým nejčastějším filtrem je </w:t>
      </w:r>
      <w:r>
        <w:rPr>
          <w:b/>
          <w:bCs/>
        </w:rPr>
        <w:t>Average Pooling</w:t>
      </w:r>
      <w:r>
        <w:t>, který do výstupu vkládá průměrnou hodnotu z hodnot vstupní matice.</w:t>
      </w:r>
      <w:sdt>
        <w:sdtPr>
          <w:id w:val="1516492999"/>
          <w:citation/>
        </w:sdtPr>
        <w:sdtContent>
          <w:r w:rsidR="009A674D">
            <w:fldChar w:fldCharType="begin"/>
          </w:r>
          <w:r w:rsidR="009A674D">
            <w:instrText xml:space="preserve"> CITATION Yam \l 1029 </w:instrText>
          </w:r>
          <w:r w:rsidR="009A674D">
            <w:fldChar w:fldCharType="separate"/>
          </w:r>
          <w:r w:rsidR="00233B4E">
            <w:rPr>
              <w:noProof/>
            </w:rPr>
            <w:t xml:space="preserve"> [2]</w:t>
          </w:r>
          <w:r w:rsidR="009A674D">
            <w:fldChar w:fldCharType="end"/>
          </w:r>
        </w:sdtContent>
      </w:sdt>
    </w:p>
    <w:p w14:paraId="1684C1A7" w14:textId="77777777" w:rsidR="00B865F0" w:rsidRDefault="00B865F0" w:rsidP="00B865F0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1D60489" wp14:editId="3C15D5FB">
            <wp:extent cx="4522574" cy="2854553"/>
            <wp:effectExtent l="0" t="0" r="0" b="317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574" cy="285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593C" w14:textId="449AFCB4" w:rsidR="00841DC8" w:rsidRPr="00841DC8" w:rsidRDefault="00B865F0" w:rsidP="00B865F0">
      <w:pPr>
        <w:pStyle w:val="Titulek"/>
        <w:ind w:left="0"/>
      </w:pPr>
      <w:bookmarkStart w:id="37" w:name="_Ref122449694"/>
      <w:r>
        <w:t xml:space="preserve">Obrázek </w:t>
      </w:r>
      <w:fldSimple w:instr=" SEQ Obrázek \* ARABIC ">
        <w:r>
          <w:rPr>
            <w:noProof/>
          </w:rPr>
          <w:t>2</w:t>
        </w:r>
      </w:fldSimple>
      <w:bookmarkEnd w:id="37"/>
      <w:r>
        <w:t>. Ukázka použití filtrů v Pooling vrstvě.</w:t>
      </w:r>
    </w:p>
    <w:p w14:paraId="2D23BA60" w14:textId="07C360E7" w:rsidR="003972F4" w:rsidRPr="003972F4" w:rsidRDefault="00B865F0" w:rsidP="009875A1">
      <w:r>
        <w:t>Z obrázku (</w:t>
      </w:r>
      <w:r>
        <w:fldChar w:fldCharType="begin"/>
      </w:r>
      <w:r>
        <w:instrText xml:space="preserve"> REF _Ref122449694 \h </w:instrText>
      </w:r>
      <w:r>
        <w:fldChar w:fldCharType="separate"/>
      </w:r>
      <w:r>
        <w:t xml:space="preserve">Obrázek </w:t>
      </w:r>
      <w:r>
        <w:rPr>
          <w:noProof/>
        </w:rPr>
        <w:t>2</w:t>
      </w:r>
      <w:r>
        <w:fldChar w:fldCharType="end"/>
      </w:r>
      <w:r>
        <w:t xml:space="preserve">.) je patrné, že </w:t>
      </w:r>
      <w:r w:rsidR="003D769A">
        <w:t xml:space="preserve">se mapa </w:t>
      </w:r>
      <w:r w:rsidR="00017006">
        <w:t>velikostně zredukuje</w:t>
      </w:r>
      <w:r w:rsidR="003D769A">
        <w:t xml:space="preserve"> o ¼ díky odstranění redundantních pixelů. </w:t>
      </w:r>
      <w:r w:rsidR="00017006">
        <w:t>To zapříčiní snížení</w:t>
      </w:r>
      <w:r w:rsidR="003D769A">
        <w:t xml:space="preserve"> </w:t>
      </w:r>
      <w:r w:rsidR="007E525C">
        <w:t xml:space="preserve">celkového </w:t>
      </w:r>
      <w:r w:rsidR="003D769A">
        <w:t>rozlišení obrázku, ale</w:t>
      </w:r>
      <w:r w:rsidR="00017006">
        <w:t xml:space="preserve"> také snížení potřebného výkonu pro další potřebné výpočty a</w:t>
      </w:r>
      <w:r w:rsidR="00AA45C4">
        <w:t xml:space="preserve"> samotné</w:t>
      </w:r>
      <w:r w:rsidR="00017006">
        <w:t xml:space="preserve"> </w:t>
      </w:r>
      <w:r w:rsidR="00AA45C4">
        <w:t>trénování sítě.</w:t>
      </w:r>
    </w:p>
    <w:p w14:paraId="5417FE9B" w14:textId="766AE821" w:rsidR="006B67AF" w:rsidRDefault="00764CFB" w:rsidP="006B67AF">
      <w:pPr>
        <w:pStyle w:val="Odstavecseseznamem"/>
        <w:numPr>
          <w:ilvl w:val="0"/>
          <w:numId w:val="40"/>
        </w:numPr>
      </w:pPr>
      <w:r w:rsidRPr="008559F9">
        <w:rPr>
          <w:b/>
          <w:bCs/>
        </w:rPr>
        <w:t>Plně propojená</w:t>
      </w:r>
      <w:r>
        <w:t xml:space="preserve"> vrstva</w:t>
      </w:r>
    </w:p>
    <w:p w14:paraId="7E582522" w14:textId="14D830C3" w:rsidR="009A674D" w:rsidRDefault="009A674D" w:rsidP="009A674D">
      <w:r>
        <w:t>Doposud se vždy pracovalo s 2D maticemi…</w:t>
      </w:r>
    </w:p>
    <w:p w14:paraId="4FFA67C5" w14:textId="5235C7E7" w:rsidR="0035325E" w:rsidRDefault="0035325E" w:rsidP="0035325E">
      <w:pPr>
        <w:pStyle w:val="Nadpis2"/>
      </w:pPr>
      <w:bookmarkStart w:id="38" w:name="_Toc122466084"/>
      <w:r>
        <w:t>Počítačové vidění</w:t>
      </w:r>
      <w:bookmarkEnd w:id="38"/>
    </w:p>
    <w:p w14:paraId="405A7563" w14:textId="5BC1275E" w:rsidR="003363BC" w:rsidRDefault="0035325E" w:rsidP="000C53C2">
      <w:pPr>
        <w:pStyle w:val="Nadpis3"/>
      </w:pPr>
      <w:bookmarkStart w:id="39" w:name="_Toc122466085"/>
      <w:r>
        <w:t xml:space="preserve">Rozpoznávání </w:t>
      </w:r>
      <w:r w:rsidR="003363BC">
        <w:t xml:space="preserve">tvarů </w:t>
      </w:r>
      <w:r>
        <w:t>v</w:t>
      </w:r>
      <w:r w:rsidR="000C53C2">
        <w:t> </w:t>
      </w:r>
      <w:r>
        <w:t>obraze</w:t>
      </w:r>
      <w:bookmarkEnd w:id="39"/>
    </w:p>
    <w:p w14:paraId="46FA276A" w14:textId="77777777" w:rsidR="000C53C2" w:rsidRDefault="000C53C2" w:rsidP="000C53C2">
      <w:r>
        <w:t>OCR</w:t>
      </w:r>
    </w:p>
    <w:p w14:paraId="324D6B2C" w14:textId="049C1D69" w:rsidR="00B10CE2" w:rsidRPr="00B10CE2" w:rsidRDefault="00B10CE2" w:rsidP="000C53C2">
      <w:r>
        <w:t>Edge detection</w:t>
      </w:r>
    </w:p>
    <w:p w14:paraId="68D994DA" w14:textId="77777777" w:rsidR="003363BC" w:rsidRDefault="003363BC" w:rsidP="003363BC">
      <w:pPr>
        <w:pStyle w:val="Nadpis3"/>
      </w:pPr>
      <w:bookmarkStart w:id="40" w:name="_Toc122466086"/>
      <w:r>
        <w:lastRenderedPageBreak/>
        <w:t>Detekce objektů v obraze</w:t>
      </w:r>
      <w:bookmarkEnd w:id="40"/>
    </w:p>
    <w:p w14:paraId="677430DA" w14:textId="25AB48B3" w:rsidR="003363BC" w:rsidRDefault="00B10CE2" w:rsidP="003363BC">
      <w:pPr>
        <w:pStyle w:val="Nadpis3"/>
      </w:pPr>
      <w:bookmarkStart w:id="41" w:name="_Toc122466087"/>
      <w:r>
        <w:t>Klasifikace obrazu</w:t>
      </w:r>
      <w:bookmarkEnd w:id="41"/>
    </w:p>
    <w:p w14:paraId="3710B0D4" w14:textId="78013177" w:rsidR="00B10CE2" w:rsidRPr="00B10CE2" w:rsidRDefault="00B10CE2" w:rsidP="00B10CE2">
      <w:pPr>
        <w:pStyle w:val="Nadpis3"/>
      </w:pPr>
      <w:bookmarkStart w:id="42" w:name="_Toc122466088"/>
      <w:r>
        <w:t>Segmentace obrazu</w:t>
      </w:r>
      <w:bookmarkEnd w:id="42"/>
    </w:p>
    <w:p w14:paraId="5CC3D381" w14:textId="2089C169" w:rsidR="003363BC" w:rsidRPr="003363BC" w:rsidRDefault="003363BC" w:rsidP="003363BC">
      <w:pPr>
        <w:pStyle w:val="Nadpis1"/>
      </w:pPr>
      <w:bookmarkStart w:id="43" w:name="_Toc122466089"/>
      <w:r>
        <w:lastRenderedPageBreak/>
        <w:t>Klasifikace obrazu</w:t>
      </w:r>
      <w:bookmarkEnd w:id="43"/>
    </w:p>
    <w:p w14:paraId="20B919D4" w14:textId="6EA85A22" w:rsidR="00957579" w:rsidRDefault="00DC0868" w:rsidP="003363BC">
      <w:pPr>
        <w:pStyle w:val="Nadpis2"/>
      </w:pPr>
      <w:bookmarkStart w:id="44" w:name="_Toc122466090"/>
      <w:r>
        <w:t>Využití v reálných aplikacích</w:t>
      </w:r>
      <w:bookmarkEnd w:id="44"/>
    </w:p>
    <w:p w14:paraId="189DE7ED" w14:textId="0C6BE525" w:rsidR="00DC0868" w:rsidRDefault="00DC0868" w:rsidP="003363BC">
      <w:pPr>
        <w:pStyle w:val="Nadpis3"/>
      </w:pPr>
      <w:bookmarkStart w:id="45" w:name="_Toc122466091"/>
      <w:r>
        <w:t>Mobilní systémy</w:t>
      </w:r>
      <w:bookmarkEnd w:id="45"/>
    </w:p>
    <w:p w14:paraId="2242741E" w14:textId="6E4196E8" w:rsidR="00DC0868" w:rsidRDefault="00DC0868" w:rsidP="003363BC">
      <w:pPr>
        <w:pStyle w:val="Nadpis3"/>
      </w:pPr>
      <w:bookmarkStart w:id="46" w:name="_Toc122466092"/>
      <w:r>
        <w:t>Embedded systémy</w:t>
      </w:r>
      <w:bookmarkEnd w:id="46"/>
    </w:p>
    <w:p w14:paraId="65473D29" w14:textId="3FBD8CDC" w:rsidR="003363BC" w:rsidRDefault="003363BC" w:rsidP="003363BC">
      <w:pPr>
        <w:pStyle w:val="Nadpis2"/>
      </w:pPr>
      <w:bookmarkStart w:id="47" w:name="_Toc122466093"/>
      <w:r>
        <w:t>Srovnání existujících modelů</w:t>
      </w:r>
      <w:bookmarkEnd w:id="47"/>
    </w:p>
    <w:p w14:paraId="65D1A96A" w14:textId="1FF96A40" w:rsidR="00F30CEC" w:rsidRDefault="00F30CEC" w:rsidP="00F30CEC"/>
    <w:p w14:paraId="3E6DCF20" w14:textId="641ABBF1" w:rsidR="00F30CEC" w:rsidRDefault="00F30CEC" w:rsidP="00F30CEC">
      <w:r>
        <w:t>Uceni</w:t>
      </w:r>
    </w:p>
    <w:p w14:paraId="0C47F453" w14:textId="325A25E6" w:rsidR="00F30CEC" w:rsidRPr="00F30CEC" w:rsidRDefault="00F30CEC" w:rsidP="00F30CEC">
      <w:r>
        <w:t>Problémy při uceni</w:t>
      </w:r>
    </w:p>
    <w:p w14:paraId="727B56FF" w14:textId="35791A71" w:rsidR="00F03DA6" w:rsidRDefault="00E55D92" w:rsidP="00786EF1">
      <w:pPr>
        <w:pStyle w:val="Nadpis1"/>
      </w:pPr>
      <w:bookmarkStart w:id="48" w:name="_Toc107634150"/>
      <w:bookmarkStart w:id="49" w:name="_Toc107635185"/>
      <w:bookmarkStart w:id="50" w:name="_Toc107635225"/>
      <w:bookmarkStart w:id="51" w:name="_Toc107635242"/>
      <w:bookmarkStart w:id="52" w:name="_Toc107986423"/>
      <w:bookmarkStart w:id="53" w:name="_Toc107634149"/>
      <w:bookmarkStart w:id="54" w:name="_Toc107635184"/>
      <w:bookmarkStart w:id="55" w:name="_Toc107635224"/>
      <w:bookmarkStart w:id="56" w:name="_Toc107635241"/>
      <w:bookmarkStart w:id="57" w:name="_Toc122466094"/>
      <w:bookmarkEnd w:id="31"/>
      <w:bookmarkEnd w:id="32"/>
      <w:bookmarkEnd w:id="33"/>
      <w:bookmarkEnd w:id="34"/>
      <w:r>
        <w:lastRenderedPageBreak/>
        <w:t xml:space="preserve">Vývoj </w:t>
      </w:r>
      <w:r w:rsidR="00AE36DD">
        <w:t>Mobilních</w:t>
      </w:r>
      <w:r>
        <w:t xml:space="preserve"> aplikací</w:t>
      </w:r>
      <w:bookmarkEnd w:id="57"/>
    </w:p>
    <w:p w14:paraId="7EDD0287" w14:textId="299FD89B" w:rsidR="00052A9F" w:rsidRDefault="00893E24" w:rsidP="00AE36DD">
      <w:r>
        <w:t xml:space="preserve">V dnešním světě rozlišujeme 2 hlavní hráče na poli operačních systémů, pro které je možné </w:t>
      </w:r>
      <w:r w:rsidR="00150B4B">
        <w:t>vyvíjet</w:t>
      </w:r>
      <w:r>
        <w:t xml:space="preserve"> mobilní aplikace. Jedná se o zařízení s operačním systémem iOS nebo Android.</w:t>
      </w:r>
      <w:r w:rsidR="00993CFD">
        <w:t xml:space="preserve"> Z </w:t>
      </w:r>
      <w:r w:rsidR="0011552C">
        <w:t>grafu</w:t>
      </w:r>
      <w:r w:rsidR="00993CFD">
        <w:t xml:space="preserve"> (</w:t>
      </w:r>
      <w:r w:rsidR="0011552C">
        <w:fldChar w:fldCharType="begin"/>
      </w:r>
      <w:r w:rsidR="0011552C">
        <w:instrText xml:space="preserve"> REF _Ref122291375 \h </w:instrText>
      </w:r>
      <w:r w:rsidR="0011552C">
        <w:fldChar w:fldCharType="separate"/>
      </w:r>
      <w:r w:rsidR="0011552C">
        <w:t xml:space="preserve">Graf </w:t>
      </w:r>
      <w:r w:rsidR="0011552C">
        <w:rPr>
          <w:noProof/>
        </w:rPr>
        <w:t>1</w:t>
      </w:r>
      <w:r w:rsidR="0011552C">
        <w:fldChar w:fldCharType="end"/>
      </w:r>
      <w:r w:rsidR="00895C6D">
        <w:t>.</w:t>
      </w:r>
      <w:r w:rsidR="00993CFD">
        <w:t>) lze vidět, že</w:t>
      </w:r>
      <w:r w:rsidR="004C1D9D">
        <w:t xml:space="preserve"> ve světě</w:t>
      </w:r>
      <w:r w:rsidR="00993CFD">
        <w:t xml:space="preserve"> převládá </w:t>
      </w:r>
      <w:r w:rsidR="004C1D9D">
        <w:t>operační systém Android a jelikož je tato práce zaměřena na vývoj mobilní aplikace na platformě Android, bude velká</w:t>
      </w:r>
      <w:r w:rsidR="00052A9F">
        <w:t xml:space="preserve"> část této </w:t>
      </w:r>
      <w:r w:rsidR="004C1D9D">
        <w:t>kapitoly věnovaná právě tomuto operačnímu systému.</w:t>
      </w:r>
    </w:p>
    <w:p w14:paraId="2B295890" w14:textId="1023D80E" w:rsidR="009E423B" w:rsidRDefault="009E423B" w:rsidP="009E423B">
      <w:pPr>
        <w:pStyle w:val="Titulek"/>
        <w:keepNext/>
        <w:spacing w:line="240" w:lineRule="auto"/>
        <w:ind w:left="0"/>
      </w:pPr>
      <w:bookmarkStart w:id="58" w:name="_Ref122291375"/>
      <w:r>
        <w:t xml:space="preserve">Graf </w:t>
      </w:r>
      <w:fldSimple w:instr=" SEQ Graf \* ARABIC ">
        <w:r>
          <w:rPr>
            <w:noProof/>
          </w:rPr>
          <w:t>1</w:t>
        </w:r>
      </w:fldSimple>
      <w:bookmarkEnd w:id="58"/>
      <w:r>
        <w:t xml:space="preserve">. </w:t>
      </w:r>
      <w:r w:rsidR="0046102F">
        <w:t>Zastoupení mobilních operačních systémů za rok 2022.</w:t>
      </w:r>
      <w:sdt>
        <w:sdtPr>
          <w:id w:val="758414059"/>
          <w:citation/>
        </w:sdtPr>
        <w:sdtContent>
          <w:r w:rsidR="0046102F">
            <w:fldChar w:fldCharType="begin"/>
          </w:r>
          <w:r w:rsidR="0046102F">
            <w:instrText xml:space="preserve"> CITATION Zas \l 1029 </w:instrText>
          </w:r>
          <w:r w:rsidR="0046102F">
            <w:fldChar w:fldCharType="separate"/>
          </w:r>
          <w:r w:rsidR="00233B4E">
            <w:rPr>
              <w:noProof/>
            </w:rPr>
            <w:t xml:space="preserve"> [3]</w:t>
          </w:r>
          <w:r w:rsidR="0046102F">
            <w:fldChar w:fldCharType="end"/>
          </w:r>
        </w:sdtContent>
      </w:sdt>
    </w:p>
    <w:p w14:paraId="3E0CCF2A" w14:textId="74458D1E" w:rsidR="004C29FA" w:rsidRDefault="002E0434" w:rsidP="00895C6D">
      <w:pPr>
        <w:jc w:val="center"/>
      </w:pPr>
      <w:r>
        <w:rPr>
          <w:noProof/>
        </w:rPr>
        <w:drawing>
          <wp:inline distT="0" distB="0" distL="0" distR="0" wp14:anchorId="177F924F" wp14:editId="7638AC26">
            <wp:extent cx="5351228" cy="2751152"/>
            <wp:effectExtent l="0" t="0" r="1905" b="11430"/>
            <wp:docPr id="7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91741EA" w14:textId="6F1CC87E" w:rsidR="0009742F" w:rsidRDefault="0009742F" w:rsidP="0009742F">
      <w:pPr>
        <w:pStyle w:val="Nadpis2"/>
      </w:pPr>
      <w:bookmarkStart w:id="59" w:name="_Toc122466095"/>
      <w:r>
        <w:t>Druhy vývoje</w:t>
      </w:r>
      <w:r w:rsidR="00F64DDD">
        <w:t xml:space="preserve"> mobilních aplikací</w:t>
      </w:r>
      <w:bookmarkEnd w:id="59"/>
    </w:p>
    <w:p w14:paraId="3E447D50" w14:textId="0D070716" w:rsidR="00D753E2" w:rsidRPr="00D753E2" w:rsidRDefault="00D753E2" w:rsidP="00D753E2">
      <w:pPr>
        <w:pStyle w:val="Nadpis3"/>
      </w:pPr>
      <w:bookmarkStart w:id="60" w:name="_Toc122466096"/>
      <w:r>
        <w:t>Platformě závislé</w:t>
      </w:r>
      <w:bookmarkEnd w:id="60"/>
    </w:p>
    <w:p w14:paraId="2795CF4B" w14:textId="53F718AA" w:rsidR="00E55D92" w:rsidRDefault="00E55D92" w:rsidP="00D753E2">
      <w:pPr>
        <w:pStyle w:val="Nadpis4"/>
      </w:pPr>
      <w:bookmarkStart w:id="61" w:name="_Toc122466097"/>
      <w:r>
        <w:t>Nativní vývoj</w:t>
      </w:r>
      <w:bookmarkEnd w:id="61"/>
    </w:p>
    <w:p w14:paraId="497A2632" w14:textId="20E14C81" w:rsidR="004C1D9D" w:rsidRDefault="004C1D9D" w:rsidP="004C1D9D">
      <w:r>
        <w:t xml:space="preserve">Nativní vývoj aplikací v praxi znamená, že vyvíjená aplikace bude spustitelná pouze na příslušné platformě operačního systému, pro který je aplikace naprogramovaná. Tento způsob vývoje převládá u takových aplikací, které se neobejdou bez </w:t>
      </w:r>
      <w:r w:rsidR="0009742F">
        <w:t>veškerého výkonu a</w:t>
      </w:r>
      <w:r>
        <w:t xml:space="preserve"> hardwaru mobilního telefonu, jako je například</w:t>
      </w:r>
      <w:r w:rsidR="0009742F">
        <w:t xml:space="preserve"> fotoaparát</w:t>
      </w:r>
      <w:r>
        <w:t>, čip</w:t>
      </w:r>
      <w:r w:rsidR="0009742F">
        <w:t>y</w:t>
      </w:r>
      <w:r>
        <w:t xml:space="preserve"> NFC</w:t>
      </w:r>
      <w:r w:rsidR="0009742F">
        <w:t xml:space="preserve"> nebo GPS, popřípadě přímá práce s paměťovým adresářem.</w:t>
      </w:r>
      <w:r w:rsidR="00956535">
        <w:t xml:space="preserve"> </w:t>
      </w:r>
    </w:p>
    <w:p w14:paraId="704493EA" w14:textId="61A783DF" w:rsidR="005D3A00" w:rsidRDefault="005D3A00" w:rsidP="004C1D9D">
      <w:r>
        <w:t>Při t</w:t>
      </w:r>
      <w:r w:rsidR="00956535">
        <w:t>akovém</w:t>
      </w:r>
      <w:r>
        <w:t xml:space="preserve"> vývoji je </w:t>
      </w:r>
      <w:r w:rsidR="00956535">
        <w:t xml:space="preserve">ale </w:t>
      </w:r>
      <w:r>
        <w:t xml:space="preserve">nutné vytvořit zvlášť aplikaci pro platformu Android a zvlášť </w:t>
      </w:r>
      <w:r w:rsidR="00956535">
        <w:t xml:space="preserve">aplikaci </w:t>
      </w:r>
      <w:r>
        <w:t>pro platformu iOS a díky tomu je celkový vývoj mnohdy časově i finančně náročnější.</w:t>
      </w:r>
    </w:p>
    <w:p w14:paraId="727AFAA5" w14:textId="0F7E1B4A" w:rsidR="00D753E2" w:rsidRDefault="00D753E2" w:rsidP="00D753E2">
      <w:pPr>
        <w:pStyle w:val="Nadpis3"/>
      </w:pPr>
      <w:bookmarkStart w:id="62" w:name="_Toc122466098"/>
      <w:r>
        <w:lastRenderedPageBreak/>
        <w:t>Platformě nezávislé – multiplatformní</w:t>
      </w:r>
      <w:bookmarkEnd w:id="62"/>
    </w:p>
    <w:p w14:paraId="4A703271" w14:textId="0F3E4488" w:rsidR="00A47F6C" w:rsidRDefault="00A47F6C" w:rsidP="00D753E2">
      <w:pPr>
        <w:pStyle w:val="Nadpis4"/>
      </w:pPr>
      <w:bookmarkStart w:id="63" w:name="_Toc122466099"/>
      <w:r>
        <w:t>Webový vývoj</w:t>
      </w:r>
      <w:bookmarkEnd w:id="63"/>
    </w:p>
    <w:p w14:paraId="62D7D731" w14:textId="695704BB" w:rsidR="00A47F6C" w:rsidRPr="00A47F6C" w:rsidRDefault="00A47F6C" w:rsidP="00A47F6C">
      <w:r>
        <w:t>Přesným opakem nativního vývoje mobilních aplikací je webový vývoj. Jedná se o responzivní webovou stránku využívající webové technologie, jako je standard HTML 5 a JavaScriptové frameworky. Tyto aplikace většinou nemají přímý přístup k hardwaru mobilního telefonu, s výjimkou GPS nebo základní funkčnosti kamery.</w:t>
      </w:r>
      <w:r w:rsidR="00D753E2">
        <w:t xml:space="preserve"> Jelikož takto vyrobené aplikace využívají pro svůj běh pouze internetový prohlížeč, není možné je samostatně nainstalovat do zařízení, ale podporují uložení na plochu zařízení.</w:t>
      </w:r>
    </w:p>
    <w:p w14:paraId="2203597B" w14:textId="376F7817" w:rsidR="0009742F" w:rsidRDefault="0009742F" w:rsidP="00D753E2">
      <w:pPr>
        <w:pStyle w:val="Nadpis4"/>
      </w:pPr>
      <w:bookmarkStart w:id="64" w:name="_Toc122466100"/>
      <w:r>
        <w:t>Hybridní vývoj</w:t>
      </w:r>
      <w:bookmarkEnd w:id="64"/>
    </w:p>
    <w:p w14:paraId="4A5ECF84" w14:textId="6B90B9D4" w:rsidR="00956535" w:rsidRDefault="00A47F6C" w:rsidP="00956535">
      <w:r>
        <w:t>Hybridní vývoj je dosti podobný k vývoji webovém. Opět se jedná o aplikaci využívající webové rozhraní internetového prohlížeče, které se nazývá WebView</w:t>
      </w:r>
      <w:sdt>
        <w:sdtPr>
          <w:id w:val="-667632494"/>
          <w:citation/>
        </w:sdtPr>
        <w:sdtContent>
          <w:r w:rsidR="00C8650E">
            <w:fldChar w:fldCharType="begin"/>
          </w:r>
          <w:r w:rsidR="00C8650E">
            <w:instrText xml:space="preserve">CITATION VAL \l 1029 </w:instrText>
          </w:r>
          <w:r w:rsidR="00C8650E">
            <w:fldChar w:fldCharType="separate"/>
          </w:r>
          <w:r w:rsidR="00233B4E">
            <w:rPr>
              <w:noProof/>
            </w:rPr>
            <w:t xml:space="preserve"> [4]</w:t>
          </w:r>
          <w:r w:rsidR="00C8650E">
            <w:fldChar w:fldCharType="end"/>
          </w:r>
        </w:sdtContent>
      </w:sdt>
      <w:r>
        <w:rPr>
          <w:lang w:val="en-US"/>
        </w:rPr>
        <w:t xml:space="preserve">. </w:t>
      </w:r>
      <w:r>
        <w:t xml:space="preserve">Toto rozhraní je </w:t>
      </w:r>
      <w:r w:rsidR="00D753E2">
        <w:t>„</w:t>
      </w:r>
      <w:r>
        <w:t>zabaleno</w:t>
      </w:r>
      <w:r w:rsidR="00D753E2">
        <w:t>“</w:t>
      </w:r>
      <w:r>
        <w:t xml:space="preserve"> v nativní části aplikace, díky kterému je možné aplikaci nainstalovat na </w:t>
      </w:r>
      <w:r w:rsidR="00D753E2">
        <w:t>libovolné zařízení. K výše zmíněnému „zabalení“ se využívá tzv. wrapper technologie, například Ionic Capacitor, kter</w:t>
      </w:r>
      <w:r w:rsidR="005D4CD8">
        <w:t>á</w:t>
      </w:r>
      <w:r w:rsidR="00D753E2">
        <w:t xml:space="preserve"> se postará, aby webová aplikace dokázala komunikovat s</w:t>
      </w:r>
      <w:r w:rsidR="00A21278">
        <w:t> hardwarem mobilního telefonu a tím využívat jeho funkce.</w:t>
      </w:r>
    </w:p>
    <w:p w14:paraId="53D64DA5" w14:textId="0009E353" w:rsidR="00C67426" w:rsidRDefault="00C67426" w:rsidP="00C67426">
      <w:pPr>
        <w:pStyle w:val="Nadpis2"/>
      </w:pPr>
      <w:bookmarkStart w:id="65" w:name="_Toc122466101"/>
      <w:r>
        <w:t>Architektonické vzory</w:t>
      </w:r>
      <w:bookmarkEnd w:id="65"/>
    </w:p>
    <w:p w14:paraId="34C5087D" w14:textId="0DF369D9" w:rsidR="00DA4EE5" w:rsidRDefault="00C67426" w:rsidP="00C67426">
      <w:r>
        <w:t>Slouž</w:t>
      </w:r>
      <w:r w:rsidR="00170484">
        <w:t>í</w:t>
      </w:r>
      <w:r>
        <w:t xml:space="preserve"> </w:t>
      </w:r>
      <w:r w:rsidR="00170484">
        <w:t>pro nastolení přístupu a pravidel při vývoji mobilní aplikace</w:t>
      </w:r>
      <w:r w:rsidR="0006464B">
        <w:t xml:space="preserve">. </w:t>
      </w:r>
      <w:r w:rsidR="00170484">
        <w:t>Díky dodržení všech pravidel některého z vybraného vzoru</w:t>
      </w:r>
      <w:r w:rsidR="0006464B">
        <w:t>,</w:t>
      </w:r>
      <w:r w:rsidR="00170484">
        <w:t xml:space="preserve"> má aplikace pevně danou strukturu</w:t>
      </w:r>
      <w:r w:rsidR="00B650F3">
        <w:t xml:space="preserve">, ve které se dá snadno orientovat díky rozdělení do určitých celků </w:t>
      </w:r>
      <w:r w:rsidR="0006464B">
        <w:t>a v budoucnosti rozšiřovat o novou implementaci.</w:t>
      </w:r>
    </w:p>
    <w:p w14:paraId="7A762BA2" w14:textId="1B26D166" w:rsidR="009F1AFD" w:rsidRDefault="003B71DB" w:rsidP="00C67426">
      <w:r>
        <w:t>Následující</w:t>
      </w:r>
      <w:r w:rsidR="009F1AFD">
        <w:t xml:space="preserve"> </w:t>
      </w:r>
      <w:r>
        <w:t>příklady vzorů spadají pod tzv</w:t>
      </w:r>
      <w:r w:rsidR="009F1AFD">
        <w:t>. třívrstvou</w:t>
      </w:r>
      <w:r>
        <w:t xml:space="preserve"> architekturu</w:t>
      </w:r>
      <w:r w:rsidR="009F1AFD">
        <w:t>, která se již podle názvu vyznačuje třemi základními vrstvami:</w:t>
      </w:r>
    </w:p>
    <w:p w14:paraId="4EA3701D" w14:textId="798554CF" w:rsidR="009F1AFD" w:rsidRPr="009F1AFD" w:rsidRDefault="009F1AFD" w:rsidP="009F1AFD">
      <w:pPr>
        <w:pStyle w:val="Odstavecseseznamem"/>
        <w:numPr>
          <w:ilvl w:val="0"/>
          <w:numId w:val="35"/>
        </w:numPr>
        <w:rPr>
          <w:b/>
          <w:bCs/>
        </w:rPr>
      </w:pPr>
      <w:r w:rsidRPr="009F1AFD">
        <w:rPr>
          <w:b/>
          <w:bCs/>
        </w:rPr>
        <w:t>Prezentační vrstva</w:t>
      </w:r>
      <w:r>
        <w:t xml:space="preserve"> </w:t>
      </w:r>
      <w:r w:rsidR="00CD09D3">
        <w:t>se stará o prezentování/zobrazení uživatelského rozhraní uživateli dané aplikace</w:t>
      </w:r>
      <w:r w:rsidR="00D07A79">
        <w:t xml:space="preserve"> a umožňuje mu tím aplikaci ovládat</w:t>
      </w:r>
      <w:r w:rsidR="00CD09D3">
        <w:t>. Jedná se o platformě závislou vrstvu – webová, desktopová, mobilní.</w:t>
      </w:r>
    </w:p>
    <w:p w14:paraId="5C2DC05E" w14:textId="4AD3AF19" w:rsidR="009F1AFD" w:rsidRPr="009F1AFD" w:rsidRDefault="009F1AFD" w:rsidP="009F1AFD">
      <w:pPr>
        <w:pStyle w:val="Odstavecseseznamem"/>
        <w:numPr>
          <w:ilvl w:val="0"/>
          <w:numId w:val="35"/>
        </w:numPr>
        <w:rPr>
          <w:b/>
          <w:bCs/>
        </w:rPr>
      </w:pPr>
      <w:r w:rsidRPr="009F1AFD">
        <w:rPr>
          <w:b/>
          <w:bCs/>
        </w:rPr>
        <w:t>Aplikační vrstva</w:t>
      </w:r>
      <w:r w:rsidR="00D07A79">
        <w:t xml:space="preserve"> se stará o veškeré operace a výpočty v běhu aplikace. Zprostředkovává komunikaci mezi Datovou a Prezentační vrstvou. Zpracovává vstupy od uživatele, nebo naopak posílá data do Prezentační vrstvy pro zobrazení uživateli.</w:t>
      </w:r>
    </w:p>
    <w:p w14:paraId="2D8CF80E" w14:textId="78C70E55" w:rsidR="006F5334" w:rsidRPr="00D626F0" w:rsidRDefault="009F1AFD" w:rsidP="006F5334">
      <w:pPr>
        <w:pStyle w:val="Odstavecseseznamem"/>
        <w:numPr>
          <w:ilvl w:val="0"/>
          <w:numId w:val="35"/>
        </w:numPr>
        <w:rPr>
          <w:b/>
          <w:bCs/>
        </w:rPr>
      </w:pPr>
      <w:r w:rsidRPr="009F1AFD">
        <w:rPr>
          <w:b/>
          <w:bCs/>
        </w:rPr>
        <w:lastRenderedPageBreak/>
        <w:t>Datová vrstva</w:t>
      </w:r>
      <w:r w:rsidR="00D07A79">
        <w:t xml:space="preserve"> je vrstva, která se stará o ukládání a práci s daty aplikace. Může se jednat o lokální nebo serverové úložiště nebo databázi. Tato data jsou vždy dostupná pro Aplikační vrstvu. </w:t>
      </w:r>
    </w:p>
    <w:p w14:paraId="1E2C4F8F" w14:textId="077DD050" w:rsidR="00B650F3" w:rsidRDefault="003B71DB" w:rsidP="003B71DB">
      <w:pPr>
        <w:pStyle w:val="Nadpis3"/>
      </w:pPr>
      <w:bookmarkStart w:id="66" w:name="_Toc122466102"/>
      <w:r>
        <w:t>Model-View-Controller</w:t>
      </w:r>
      <w:bookmarkEnd w:id="66"/>
    </w:p>
    <w:p w14:paraId="00AD433D" w14:textId="5FE1B73C" w:rsidR="00D626F0" w:rsidRDefault="00D626F0" w:rsidP="00D626F0">
      <w:r w:rsidRPr="00D626F0">
        <w:rPr>
          <w:b/>
          <w:bCs/>
        </w:rPr>
        <w:t>M</w:t>
      </w:r>
      <w:r>
        <w:t>odel-</w:t>
      </w:r>
      <w:r w:rsidRPr="00D626F0">
        <w:rPr>
          <w:b/>
          <w:bCs/>
        </w:rPr>
        <w:t>V</w:t>
      </w:r>
      <w:r>
        <w:t>iew-</w:t>
      </w:r>
      <w:r w:rsidRPr="00D626F0">
        <w:rPr>
          <w:b/>
          <w:bCs/>
        </w:rPr>
        <w:t>C</w:t>
      </w:r>
      <w:r>
        <w:t xml:space="preserve">ontroller neboli </w:t>
      </w:r>
      <w:r w:rsidRPr="00D626F0">
        <w:rPr>
          <w:b/>
          <w:bCs/>
        </w:rPr>
        <w:t>MVC</w:t>
      </w:r>
      <w:r>
        <w:t xml:space="preserve">, je jeden z nejčastějších architektonických vzorů při tvorbě webových aplikací. </w:t>
      </w:r>
      <w:r w:rsidR="004E06BA">
        <w:t>Jeho rozdělí do tří vrstev je následující:</w:t>
      </w:r>
      <w:sdt>
        <w:sdtPr>
          <w:id w:val="91212468"/>
          <w:citation/>
        </w:sdtPr>
        <w:sdtContent>
          <w:r w:rsidR="00CB2DA3">
            <w:fldChar w:fldCharType="begin"/>
          </w:r>
          <w:r w:rsidR="00C8650E">
            <w:instrText xml:space="preserve">CITATION POP \l 1029 </w:instrText>
          </w:r>
          <w:r w:rsidR="00CB2DA3">
            <w:fldChar w:fldCharType="separate"/>
          </w:r>
          <w:r w:rsidR="00233B4E">
            <w:rPr>
              <w:noProof/>
            </w:rPr>
            <w:t xml:space="preserve"> [5]</w:t>
          </w:r>
          <w:r w:rsidR="00CB2DA3">
            <w:fldChar w:fldCharType="end"/>
          </w:r>
        </w:sdtContent>
      </w:sdt>
    </w:p>
    <w:p w14:paraId="661436B8" w14:textId="368A8009" w:rsidR="004E06BA" w:rsidRDefault="004E06BA" w:rsidP="004E06BA">
      <w:pPr>
        <w:pStyle w:val="Odstavecseseznamem"/>
        <w:numPr>
          <w:ilvl w:val="0"/>
          <w:numId w:val="37"/>
        </w:numPr>
      </w:pPr>
      <w:r>
        <w:t>Model – Tato část představuje logiku a práci s daty aplikace. Stará se o načítání, ukládání a zpracování dat</w:t>
      </w:r>
      <w:r w:rsidR="00A206E6">
        <w:t xml:space="preserve"> z databáze a při tom nemá tušení o tom, jak jsou data na aplikaci závislá a zobrazená uživateli. </w:t>
      </w:r>
    </w:p>
    <w:p w14:paraId="7A5EA146" w14:textId="178F20BC" w:rsidR="00A206E6" w:rsidRDefault="00A206E6" w:rsidP="004E06BA">
      <w:pPr>
        <w:pStyle w:val="Odstavecseseznamem"/>
        <w:numPr>
          <w:ilvl w:val="0"/>
          <w:numId w:val="37"/>
        </w:numPr>
      </w:pPr>
      <w:r>
        <w:t xml:space="preserve">View – View můžeme z angličtiny přeložit jako </w:t>
      </w:r>
      <w:r w:rsidRPr="00A206E6">
        <w:rPr>
          <w:i/>
          <w:iCs/>
        </w:rPr>
        <w:t>pohled</w:t>
      </w:r>
      <w:r>
        <w:t>, a to je přesně tím, čím je. Prakticky se jedná o grafické zobrazení aplikace s</w:t>
      </w:r>
      <w:r w:rsidR="00417B31">
        <w:t> </w:t>
      </w:r>
      <w:r>
        <w:t>daty</w:t>
      </w:r>
      <w:r w:rsidR="00417B31">
        <w:t>, které View čerpá</w:t>
      </w:r>
      <w:r>
        <w:t xml:space="preserve"> z Modelu. Tato vrstva by nikdy neměla být schopná měnit data aplikace a vykonávat jinou logiku, než je zobrazování </w:t>
      </w:r>
      <w:r w:rsidR="004B2139">
        <w:t xml:space="preserve">šablony s </w:t>
      </w:r>
      <w:r>
        <w:t>UI.</w:t>
      </w:r>
    </w:p>
    <w:p w14:paraId="56E94E7F" w14:textId="3BD5E630" w:rsidR="004B2139" w:rsidRDefault="004B2139" w:rsidP="004E06BA">
      <w:pPr>
        <w:pStyle w:val="Odstavecseseznamem"/>
        <w:numPr>
          <w:ilvl w:val="0"/>
          <w:numId w:val="37"/>
        </w:numPr>
      </w:pPr>
      <w:r>
        <w:t xml:space="preserve">Controller – Kontrolér většinou reaguje na události uživatele nebo samotného systému. Komunikuje s Modelem a na základě vstupu od uživatele rozhoduje, které View aplikace se načte, popř. s jakými daty. </w:t>
      </w:r>
    </w:p>
    <w:p w14:paraId="6F91C9C9" w14:textId="77777777" w:rsidR="002246A0" w:rsidRDefault="004B2139" w:rsidP="00177DF6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7DF43E05" wp14:editId="7A770E10">
            <wp:extent cx="5320444" cy="2220686"/>
            <wp:effectExtent l="0" t="0" r="0" b="8255"/>
            <wp:docPr id="2" name="Obrázek 2" descr="MV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401" cy="22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972E" w14:textId="2B15A9EC" w:rsidR="004B2139" w:rsidRDefault="002246A0" w:rsidP="002246A0">
      <w:pPr>
        <w:pStyle w:val="Titulek"/>
      </w:pPr>
      <w:r>
        <w:t xml:space="preserve">Obrázek </w:t>
      </w:r>
      <w:fldSimple w:instr=" SEQ Obrázek \* ARABIC ">
        <w:r w:rsidR="00B865F0">
          <w:rPr>
            <w:noProof/>
          </w:rPr>
          <w:t>3</w:t>
        </w:r>
      </w:fldSimple>
      <w:r>
        <w:t>. MVC diagram.</w:t>
      </w:r>
      <w:sdt>
        <w:sdtPr>
          <w:id w:val="303127207"/>
          <w:citation/>
        </w:sdtPr>
        <w:sdtContent>
          <w:r>
            <w:fldChar w:fldCharType="begin"/>
          </w:r>
          <w:r>
            <w:instrText xml:space="preserve"> CITATION MVC \l 1029 </w:instrText>
          </w:r>
          <w:r>
            <w:fldChar w:fldCharType="separate"/>
          </w:r>
          <w:r w:rsidR="00233B4E">
            <w:rPr>
              <w:noProof/>
            </w:rPr>
            <w:t xml:space="preserve"> [6]</w:t>
          </w:r>
          <w:r>
            <w:fldChar w:fldCharType="end"/>
          </w:r>
        </w:sdtContent>
      </w:sdt>
    </w:p>
    <w:p w14:paraId="6B0140BF" w14:textId="2A6F6C1A" w:rsidR="00EF6A96" w:rsidRPr="00EF6A96" w:rsidRDefault="00EF6A96" w:rsidP="00EF6A96">
      <w:r>
        <w:t>Z tohoto rozdělení je patrné, že všechny vrstvy jsou na sobě nezávislé a rozdělené na bloky, které souvisí</w:t>
      </w:r>
      <w:r w:rsidR="005C260C">
        <w:t xml:space="preserve"> pouze spolu</w:t>
      </w:r>
      <w:r>
        <w:t xml:space="preserve">. Díky tomu je aplikaci možné snadno škálovat a modifikovat bez obav </w:t>
      </w:r>
      <w:r w:rsidR="005C260C">
        <w:t xml:space="preserve">porušení některé z existující funkcionality aplikace. </w:t>
      </w:r>
    </w:p>
    <w:p w14:paraId="3A771D45" w14:textId="15B1B840" w:rsidR="003B71DB" w:rsidRDefault="003B71DB" w:rsidP="003B71DB">
      <w:pPr>
        <w:pStyle w:val="Nadpis3"/>
      </w:pPr>
      <w:bookmarkStart w:id="67" w:name="_Toc122466103"/>
      <w:r>
        <w:lastRenderedPageBreak/>
        <w:t>Model-View-Presenter</w:t>
      </w:r>
      <w:bookmarkEnd w:id="67"/>
    </w:p>
    <w:p w14:paraId="6B23B490" w14:textId="77777777" w:rsidR="004E22C2" w:rsidRDefault="000D25BA" w:rsidP="000D25BA">
      <w:r>
        <w:t xml:space="preserve">Architektonický vzor </w:t>
      </w:r>
      <w:r w:rsidR="00A82279">
        <w:t xml:space="preserve">MVP vychází ze vzoru MVC a díky tomu mají téměř identické chování. </w:t>
      </w:r>
      <w:r w:rsidR="00A82279" w:rsidRPr="00E1512B">
        <w:t>M</w:t>
      </w:r>
      <w:r w:rsidR="00A82279">
        <w:t xml:space="preserve">odel opět reprezentuje datovou vrstvu, </w:t>
      </w:r>
      <w:r w:rsidR="00A82279" w:rsidRPr="00E1512B">
        <w:t>V</w:t>
      </w:r>
      <w:r w:rsidR="00A82279">
        <w:t>iew zobrazuje data uživateli</w:t>
      </w:r>
      <w:r w:rsidR="008104BE">
        <w:t xml:space="preserve"> a také reaguje na požadavky uživatele, které posílá na svůj Presenter, který</w:t>
      </w:r>
      <w:r w:rsidR="00A82279">
        <w:t xml:space="preserve"> se </w:t>
      </w:r>
      <w:r w:rsidR="008104BE">
        <w:t xml:space="preserve">navíc </w:t>
      </w:r>
      <w:r w:rsidR="00A82279">
        <w:t>stará o komunikaci mezi vrstvami</w:t>
      </w:r>
      <w:r w:rsidR="008104BE">
        <w:t xml:space="preserve"> Model a View</w:t>
      </w:r>
      <w:r w:rsidR="00A82279">
        <w:t>.</w:t>
      </w:r>
      <w:r w:rsidR="00417B31">
        <w:t xml:space="preserve"> </w:t>
      </w:r>
    </w:p>
    <w:p w14:paraId="151E0832" w14:textId="70E262A1" w:rsidR="004C29FA" w:rsidRDefault="00417B31" w:rsidP="004C29FA">
      <w:r>
        <w:t>Změna od MVC přichází u samotné komunikaci mezi View a Modelem</w:t>
      </w:r>
      <w:r w:rsidR="00C64006">
        <w:t>, které oproti MVC nejsou nyní napřímo propojeny</w:t>
      </w:r>
      <w:r w:rsidR="00F20E74">
        <w:t xml:space="preserve">, a tudíž musí Presenter předat data z Modelu do View sám a tím samotný View naformátovat. </w:t>
      </w:r>
      <w:r w:rsidR="008104BE">
        <w:t>To umožňuje větší flexibilitu při automatizovaném testování.</w:t>
      </w:r>
      <w:sdt>
        <w:sdtPr>
          <w:id w:val="-309874043"/>
          <w:citation/>
        </w:sdtPr>
        <w:sdtContent>
          <w:r w:rsidR="004E22C2">
            <w:fldChar w:fldCharType="begin"/>
          </w:r>
          <w:r w:rsidR="009637EA">
            <w:instrText xml:space="preserve">CITATION Roz \l 1029 </w:instrText>
          </w:r>
          <w:r w:rsidR="004E22C2">
            <w:fldChar w:fldCharType="separate"/>
          </w:r>
          <w:r w:rsidR="00233B4E">
            <w:rPr>
              <w:noProof/>
            </w:rPr>
            <w:t xml:space="preserve"> [7]</w:t>
          </w:r>
          <w:r w:rsidR="004E22C2">
            <w:fldChar w:fldCharType="end"/>
          </w:r>
        </w:sdtContent>
      </w:sdt>
    </w:p>
    <w:p w14:paraId="79722066" w14:textId="77777777" w:rsidR="004C29FA" w:rsidRDefault="004C29FA" w:rsidP="004C29FA">
      <w:pPr>
        <w:keepNext/>
        <w:jc w:val="center"/>
      </w:pPr>
      <w:r>
        <w:rPr>
          <w:noProof/>
        </w:rPr>
        <w:drawing>
          <wp:inline distT="0" distB="0" distL="0" distR="0" wp14:anchorId="41288A0B" wp14:editId="3BADD08C">
            <wp:extent cx="4314825" cy="2689155"/>
            <wp:effectExtent l="0" t="0" r="0" b="0"/>
            <wp:docPr id="3" name="Obrázek 3" descr="Model—View—Presenter(MVP)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—View—Presenter(MVP) Patter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144" cy="270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6DE4" w14:textId="01487080" w:rsidR="004C29FA" w:rsidRPr="00A82279" w:rsidRDefault="004C29FA" w:rsidP="004C29FA">
      <w:pPr>
        <w:pStyle w:val="Titulek"/>
      </w:pPr>
      <w:r>
        <w:t xml:space="preserve">Obrázek </w:t>
      </w:r>
      <w:fldSimple w:instr=" SEQ Obrázek \* ARABIC ">
        <w:r w:rsidR="00B865F0">
          <w:rPr>
            <w:noProof/>
          </w:rPr>
          <w:t>4</w:t>
        </w:r>
      </w:fldSimple>
      <w:r>
        <w:t>. MVP diagram.</w:t>
      </w:r>
      <w:sdt>
        <w:sdtPr>
          <w:id w:val="1430083025"/>
          <w:citation/>
        </w:sdtPr>
        <w:sdtContent>
          <w:r>
            <w:fldChar w:fldCharType="begin"/>
          </w:r>
          <w:r w:rsidR="009637EA">
            <w:instrText xml:space="preserve">CITATION Roz \l 1029 </w:instrText>
          </w:r>
          <w:r>
            <w:fldChar w:fldCharType="separate"/>
          </w:r>
          <w:r w:rsidR="00233B4E">
            <w:rPr>
              <w:noProof/>
            </w:rPr>
            <w:t xml:space="preserve"> [7]</w:t>
          </w:r>
          <w:r>
            <w:fldChar w:fldCharType="end"/>
          </w:r>
        </w:sdtContent>
      </w:sdt>
    </w:p>
    <w:p w14:paraId="26350C61" w14:textId="7E218842" w:rsidR="00780173" w:rsidRDefault="00780173" w:rsidP="00780173">
      <w:pPr>
        <w:pStyle w:val="Nadpis3"/>
      </w:pPr>
      <w:bookmarkStart w:id="68" w:name="_Toc122466104"/>
      <w:r>
        <w:t>Model-View-ViewModel</w:t>
      </w:r>
      <w:bookmarkEnd w:id="68"/>
    </w:p>
    <w:p w14:paraId="67755A30" w14:textId="26C1A18D" w:rsidR="00780173" w:rsidRDefault="00F51D27" w:rsidP="00780173">
      <w:r>
        <w:rPr>
          <w:b/>
          <w:bCs/>
        </w:rPr>
        <w:t>M</w:t>
      </w:r>
      <w:r>
        <w:t>odel-</w:t>
      </w:r>
      <w:r>
        <w:rPr>
          <w:b/>
          <w:bCs/>
        </w:rPr>
        <w:t>V</w:t>
      </w:r>
      <w:r>
        <w:t>iew-</w:t>
      </w:r>
      <w:r>
        <w:rPr>
          <w:b/>
          <w:bCs/>
        </w:rPr>
        <w:t>V</w:t>
      </w:r>
      <w:r>
        <w:t>iew</w:t>
      </w:r>
      <w:r>
        <w:rPr>
          <w:b/>
          <w:bCs/>
        </w:rPr>
        <w:t>M</w:t>
      </w:r>
      <w:r>
        <w:t xml:space="preserve">odel (MVVM) je silným architektonickým vzorem </w:t>
      </w:r>
      <w:r w:rsidR="00C40C16">
        <w:t>pro tvorbu rozsáhlých</w:t>
      </w:r>
      <w:r w:rsidR="00AB1C0F">
        <w:t xml:space="preserve">, nejen, mobilních </w:t>
      </w:r>
      <w:r w:rsidR="00C40C16">
        <w:t>aplikací. Spočívá ve vytvoření vazeb mezi daty a uživatelským rozhraním. Tato vazba probíhá za pomocí binding třídy ve ViewModelu a stará se o držení dat, jejich aktualizování a přeposílání na View</w:t>
      </w:r>
      <w:r w:rsidR="00AB1C0F">
        <w:t>. To znamená, že z UI je zcela odstraněn kód aplikace a data jsou pevně vázána právě na třídu ve ViewModelu</w:t>
      </w:r>
      <w:r w:rsidR="00A9689C">
        <w:t xml:space="preserve">, kde si neustále </w:t>
      </w:r>
      <w:r w:rsidR="00DF468D">
        <w:t>uchovává</w:t>
      </w:r>
      <w:r w:rsidR="00A9689C">
        <w:t xml:space="preserve"> aktuální stav</w:t>
      </w:r>
      <w:r w:rsidR="00AB1C0F">
        <w:t>.</w:t>
      </w:r>
    </w:p>
    <w:p w14:paraId="1CBCE442" w14:textId="77777777" w:rsidR="00EE29D0" w:rsidRDefault="00EE29D0" w:rsidP="00DF468D">
      <w:pPr>
        <w:jc w:val="center"/>
        <w:rPr>
          <w:noProof/>
        </w:rPr>
      </w:pPr>
    </w:p>
    <w:p w14:paraId="68907244" w14:textId="77777777" w:rsidR="00EE29D0" w:rsidRDefault="00EE29D0" w:rsidP="00EE29D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D1814D" wp14:editId="0FE27F69">
            <wp:extent cx="4848225" cy="2173605"/>
            <wp:effectExtent l="0" t="0" r="9525" b="0"/>
            <wp:docPr id="8" name="Obrázek 8" descr="MVVM là gì? So sánh ba mô hình MVVM, MVC, MVP chi ti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VM là gì? So sánh ba mô hình MVVM, MVC, MVP chi tiết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7" t="20819" r="1666"/>
                    <a:stretch/>
                  </pic:blipFill>
                  <pic:spPr bwMode="auto">
                    <a:xfrm>
                      <a:off x="0" y="0"/>
                      <a:ext cx="4855097" cy="217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6F164" w14:textId="5D5F3043" w:rsidR="00A9689C" w:rsidRDefault="00EE29D0" w:rsidP="00EE29D0">
      <w:pPr>
        <w:pStyle w:val="Titulek"/>
      </w:pPr>
      <w:r>
        <w:t xml:space="preserve">Obrázek </w:t>
      </w:r>
      <w:fldSimple w:instr=" SEQ Obrázek \* ARABIC ">
        <w:r w:rsidR="00B865F0">
          <w:rPr>
            <w:noProof/>
          </w:rPr>
          <w:t>5</w:t>
        </w:r>
      </w:fldSimple>
      <w:r>
        <w:t>. MVVM diagram.</w:t>
      </w:r>
      <w:sdt>
        <w:sdtPr>
          <w:id w:val="906801816"/>
          <w:citation/>
        </w:sdtPr>
        <w:sdtContent>
          <w:r w:rsidR="00E1512B">
            <w:fldChar w:fldCharType="begin"/>
          </w:r>
          <w:r w:rsidR="00E1512B">
            <w:instrText xml:space="preserve"> CITATION MVV \l 1029 </w:instrText>
          </w:r>
          <w:r w:rsidR="00E1512B">
            <w:fldChar w:fldCharType="separate"/>
          </w:r>
          <w:r w:rsidR="00233B4E">
            <w:rPr>
              <w:noProof/>
            </w:rPr>
            <w:t xml:space="preserve"> [8]</w:t>
          </w:r>
          <w:r w:rsidR="00E1512B">
            <w:fldChar w:fldCharType="end"/>
          </w:r>
        </w:sdtContent>
      </w:sdt>
    </w:p>
    <w:p w14:paraId="27C9F50C" w14:textId="4131021F" w:rsidR="00E1512B" w:rsidRDefault="00E1512B" w:rsidP="00E1512B">
      <w:pPr>
        <w:pStyle w:val="Odstavecseseznamem"/>
        <w:numPr>
          <w:ilvl w:val="0"/>
          <w:numId w:val="38"/>
        </w:numPr>
      </w:pPr>
      <w:r w:rsidRPr="00083E83">
        <w:rPr>
          <w:b/>
          <w:bCs/>
        </w:rPr>
        <w:t>Model</w:t>
      </w:r>
      <w:r>
        <w:t xml:space="preserve"> </w:t>
      </w:r>
      <w:r w:rsidR="00083E83">
        <w:t>představuje identickou funkci jako u vzorů MVC a MVP, to je, že se stará o získávání dat z databáze aplikace.</w:t>
      </w:r>
    </w:p>
    <w:p w14:paraId="102B2639" w14:textId="091F5551" w:rsidR="00083E83" w:rsidRDefault="00083E83" w:rsidP="00E1512B">
      <w:pPr>
        <w:pStyle w:val="Odstavecseseznamem"/>
        <w:numPr>
          <w:ilvl w:val="0"/>
          <w:numId w:val="38"/>
        </w:numPr>
      </w:pPr>
      <w:r w:rsidRPr="00083E83">
        <w:rPr>
          <w:b/>
          <w:bCs/>
        </w:rPr>
        <w:t>View</w:t>
      </w:r>
      <w:r>
        <w:t xml:space="preserve"> popisuje uživatelské rozhraní, stará se o komponenty, které jsou ovlivněné vstupy od uživatele. </w:t>
      </w:r>
      <w:r w:rsidR="00EB514B">
        <w:t>Nemělo by obsahovat aplikační logiku.</w:t>
      </w:r>
    </w:p>
    <w:p w14:paraId="63CFF63D" w14:textId="6FC79E2B" w:rsidR="003D329F" w:rsidRDefault="003D329F" w:rsidP="00E1512B">
      <w:pPr>
        <w:pStyle w:val="Odstavecseseznamem"/>
        <w:numPr>
          <w:ilvl w:val="0"/>
          <w:numId w:val="38"/>
        </w:numPr>
      </w:pPr>
      <w:r>
        <w:rPr>
          <w:b/>
          <w:bCs/>
        </w:rPr>
        <w:t>ViewModel</w:t>
      </w:r>
      <w:r>
        <w:t xml:space="preserve"> – nejdůležitější část tohoto arch. vzoru.</w:t>
      </w:r>
      <w:r w:rsidR="00EB514B">
        <w:t xml:space="preserve"> Obsahuje veškerou aplikační logiku,</w:t>
      </w:r>
      <w:r>
        <w:t xml:space="preserve"> </w:t>
      </w:r>
      <w:r w:rsidR="00EB514B">
        <w:t>s</w:t>
      </w:r>
      <w:r>
        <w:t xml:space="preserve">tará se o udržování stavu a aktualizování dat podle potřeb </w:t>
      </w:r>
      <w:r w:rsidR="00EB514B">
        <w:t>View</w:t>
      </w:r>
      <w:r>
        <w:t>.</w:t>
      </w:r>
    </w:p>
    <w:p w14:paraId="580BD43A" w14:textId="1FF41283" w:rsidR="002850EE" w:rsidRPr="00E1512B" w:rsidRDefault="001C3BAB" w:rsidP="002850EE">
      <w:r>
        <w:t>Jelikož ViewModel nemusí být pevně vázaný na konkrétní View,</w:t>
      </w:r>
      <w:r w:rsidR="00F56AEB">
        <w:t xml:space="preserve"> může být tak automatick</w:t>
      </w:r>
      <w:r w:rsidR="00032806">
        <w:t>y</w:t>
      </w:r>
      <w:r w:rsidR="0048778A">
        <w:t xml:space="preserve"> </w:t>
      </w:r>
      <w:r w:rsidR="00F56AEB">
        <w:t>použito ve více případech a tím značně redukovat celý kód aplikace, kterou je pak možné snadno testovat a rozšiřovat.</w:t>
      </w:r>
      <w:sdt>
        <w:sdtPr>
          <w:id w:val="985208817"/>
          <w:citation/>
        </w:sdtPr>
        <w:sdtContent>
          <w:r w:rsidR="0096679D">
            <w:fldChar w:fldCharType="begin"/>
          </w:r>
          <w:r w:rsidR="00D54116">
            <w:instrText xml:space="preserve">CITATION MIS \l 1029 </w:instrText>
          </w:r>
          <w:r w:rsidR="0096679D">
            <w:fldChar w:fldCharType="separate"/>
          </w:r>
          <w:r w:rsidR="00233B4E">
            <w:rPr>
              <w:noProof/>
            </w:rPr>
            <w:t xml:space="preserve"> [9]</w:t>
          </w:r>
          <w:r w:rsidR="0096679D">
            <w:fldChar w:fldCharType="end"/>
          </w:r>
        </w:sdtContent>
      </w:sdt>
    </w:p>
    <w:p w14:paraId="327EF9CF" w14:textId="2C0C5888" w:rsidR="0009742F" w:rsidRDefault="002B18F5" w:rsidP="002B18F5">
      <w:pPr>
        <w:pStyle w:val="Nadpis2"/>
      </w:pPr>
      <w:bookmarkStart w:id="69" w:name="_Toc122466105"/>
      <w:r>
        <w:t>Android</w:t>
      </w:r>
      <w:bookmarkEnd w:id="69"/>
    </w:p>
    <w:p w14:paraId="78E901E5" w14:textId="25E15F67" w:rsidR="00883FE1" w:rsidRDefault="005D4CD8" w:rsidP="005D4CD8">
      <w:r>
        <w:t>Jedná se o open-source projekt založený na Linuxovém jádru vyvíjeným společností Google</w:t>
      </w:r>
      <w:r w:rsidR="000C2865">
        <w:t xml:space="preserve"> od roku 2008</w:t>
      </w:r>
      <w:sdt>
        <w:sdtPr>
          <w:id w:val="-1058632846"/>
          <w:citation/>
        </w:sdtPr>
        <w:sdtContent>
          <w:r w:rsidR="000C2865">
            <w:fldChar w:fldCharType="begin"/>
          </w:r>
          <w:r w:rsidR="000C2865">
            <w:instrText xml:space="preserve"> CITATION And \l 1029 </w:instrText>
          </w:r>
          <w:r w:rsidR="000C2865">
            <w:fldChar w:fldCharType="separate"/>
          </w:r>
          <w:r w:rsidR="00233B4E">
            <w:rPr>
              <w:noProof/>
            </w:rPr>
            <w:t xml:space="preserve"> [10]</w:t>
          </w:r>
          <w:r w:rsidR="000C2865">
            <w:fldChar w:fldCharType="end"/>
          </w:r>
        </w:sdtContent>
      </w:sdt>
      <w:r>
        <w:t xml:space="preserve">. </w:t>
      </w:r>
      <w:r w:rsidR="00D75FDC">
        <w:t>Dá se považovat za krále mobilních operačních systémů, jelikož se jedná o nejvíce používaný operační systém v mobilních zařízení a před druhým nejčastějším operačním systémem iOS si každoročně drží odstup přibližně 45 % využívaných zařízení</w:t>
      </w:r>
      <w:sdt>
        <w:sdtPr>
          <w:id w:val="1223713080"/>
          <w:citation/>
        </w:sdtPr>
        <w:sdtContent>
          <w:r w:rsidR="00255F99">
            <w:fldChar w:fldCharType="begin"/>
          </w:r>
          <w:r w:rsidR="00255F99">
            <w:instrText xml:space="preserve"> CITATION Pří \l 1029 </w:instrText>
          </w:r>
          <w:r w:rsidR="00255F99">
            <w:fldChar w:fldCharType="separate"/>
          </w:r>
          <w:r w:rsidR="00233B4E">
            <w:rPr>
              <w:noProof/>
            </w:rPr>
            <w:t xml:space="preserve"> [11]</w:t>
          </w:r>
          <w:r w:rsidR="00255F99">
            <w:fldChar w:fldCharType="end"/>
          </w:r>
        </w:sdtContent>
      </w:sdt>
      <w:r w:rsidR="00883FE1">
        <w:t xml:space="preserve">. </w:t>
      </w:r>
    </w:p>
    <w:p w14:paraId="70AD26A8" w14:textId="7C73C679" w:rsidR="005D4CD8" w:rsidRDefault="00883FE1" w:rsidP="005D4CD8">
      <w:r>
        <w:t>Aplikace vyvíjené pro tento systém se programují v jazyku Java nebo v moderním jazyce Kotlin. Vývojářům jsou dostupné různé nástroje v podobě SDK balíčků</w:t>
      </w:r>
      <w:r w:rsidR="00C5136C">
        <w:t xml:space="preserve"> (neplést s API), které hrají důležitou roli při vývoji jakékoliv aplikace. Tyto SDK nástroje jsou běžnou součástí oficiálního vývojového prostředí Android Studio</w:t>
      </w:r>
      <w:r w:rsidR="000C2865">
        <w:t>.</w:t>
      </w:r>
    </w:p>
    <w:p w14:paraId="00920D3E" w14:textId="77777777" w:rsidR="001B0384" w:rsidRDefault="001B0384" w:rsidP="005D4CD8"/>
    <w:p w14:paraId="431004A2" w14:textId="77777777" w:rsidR="00255F99" w:rsidRPr="005D4CD8" w:rsidRDefault="00255F99" w:rsidP="005D4CD8"/>
    <w:p w14:paraId="0FCF37DE" w14:textId="29967E69" w:rsidR="00786EF1" w:rsidRDefault="00786EF1" w:rsidP="00E55D92">
      <w:pPr>
        <w:pStyle w:val="Nadpis2"/>
      </w:pPr>
      <w:bookmarkStart w:id="70" w:name="_Toc122466106"/>
      <w:r>
        <w:lastRenderedPageBreak/>
        <w:t>Framework Jetpack Compose</w:t>
      </w:r>
      <w:bookmarkEnd w:id="70"/>
    </w:p>
    <w:p w14:paraId="0D7C3D58" w14:textId="31817D37" w:rsidR="00AE36DD" w:rsidRPr="00AE36DD" w:rsidRDefault="00AE36DD" w:rsidP="00AE36DD">
      <w:r>
        <w:t>Jedná se o novou moderní technologii pro tvorbu nativních mobilních aplikací pro platformu Android</w:t>
      </w:r>
      <w:r w:rsidR="00C974ED">
        <w:t xml:space="preserve"> s pomocí programovacího jazyka Kotlin</w:t>
      </w:r>
      <w:r>
        <w:t>. Jeho hlavní předností je rychlejší vykreslování prvků</w:t>
      </w:r>
      <w:r w:rsidR="00C974ED">
        <w:t>, intuitivní a rychlejší tvorba UI elementů aplikace</w:t>
      </w:r>
      <w:r>
        <w:t xml:space="preserve"> a tím i plynulejší chod celé aplikace. </w:t>
      </w:r>
    </w:p>
    <w:bookmarkEnd w:id="48"/>
    <w:bookmarkEnd w:id="49"/>
    <w:bookmarkEnd w:id="50"/>
    <w:bookmarkEnd w:id="51"/>
    <w:bookmarkEnd w:id="52"/>
    <w:tbl>
      <w:tblPr>
        <w:tblW w:w="878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307"/>
      </w:tblGrid>
      <w:tr w:rsidR="00F03DA6" w14:paraId="5143FD85" w14:textId="77777777">
        <w:tc>
          <w:tcPr>
            <w:tcW w:w="2480" w:type="dxa"/>
          </w:tcPr>
          <w:p w14:paraId="00C55CCB" w14:textId="77777777" w:rsidR="00F03DA6" w:rsidRDefault="00F03DA6">
            <w:pPr>
              <w:pStyle w:val="st-slice"/>
            </w:pPr>
          </w:p>
        </w:tc>
        <w:tc>
          <w:tcPr>
            <w:tcW w:w="6307" w:type="dxa"/>
          </w:tcPr>
          <w:p w14:paraId="2E857771" w14:textId="77777777" w:rsidR="00F03DA6" w:rsidRDefault="00F03DA6">
            <w:pPr>
              <w:pStyle w:val="st"/>
              <w:jc w:val="left"/>
            </w:pPr>
            <w:bookmarkStart w:id="71" w:name="_Toc107979920"/>
            <w:bookmarkStart w:id="72" w:name="_Toc122466107"/>
            <w:r>
              <w:t>Praktická část</w:t>
            </w:r>
            <w:bookmarkEnd w:id="71"/>
            <w:bookmarkEnd w:id="72"/>
          </w:p>
        </w:tc>
      </w:tr>
    </w:tbl>
    <w:p w14:paraId="3861C9FF" w14:textId="14D44B9F" w:rsidR="00F03DA6" w:rsidRDefault="005B4677">
      <w:pPr>
        <w:pStyle w:val="Nadpis1"/>
      </w:pPr>
      <w:bookmarkStart w:id="73" w:name="_Toc122466108"/>
      <w:bookmarkEnd w:id="53"/>
      <w:bookmarkEnd w:id="54"/>
      <w:bookmarkEnd w:id="55"/>
      <w:bookmarkEnd w:id="56"/>
      <w:r>
        <w:lastRenderedPageBreak/>
        <w:t>Popis aplikace</w:t>
      </w:r>
      <w:bookmarkEnd w:id="73"/>
    </w:p>
    <w:p w14:paraId="1A8F025F" w14:textId="50F8B43A" w:rsidR="00F03DA6" w:rsidRDefault="006671B1">
      <w:r>
        <w:t xml:space="preserve">Jak již bylo mnohokrát napsáno, jedná se o aplikaci schopnou rozpoznat několik zoologických zvířat, v praxi to ale znamená mnohem víc. </w:t>
      </w:r>
    </w:p>
    <w:p w14:paraId="7026EE9B" w14:textId="7CB0B1D3" w:rsidR="006671B1" w:rsidRDefault="006671B1" w:rsidP="006671B1">
      <w:pPr>
        <w:pStyle w:val="Nadpis2"/>
      </w:pPr>
      <w:bookmarkStart w:id="74" w:name="_Toc122466109"/>
      <w:r>
        <w:t>První koncept</w:t>
      </w:r>
      <w:bookmarkEnd w:id="74"/>
    </w:p>
    <w:p w14:paraId="21A2D72D" w14:textId="6C39AD2E" w:rsidR="006671B1" w:rsidRDefault="006671B1" w:rsidP="006671B1">
      <w:r>
        <w:t xml:space="preserve">Ještě před samotným programováním aplikace byla potřeba vymyslet její funkčnost, </w:t>
      </w:r>
      <w:r>
        <w:br/>
        <w:t>přívětivý design a intuitivní ovládání. Z jednoduchého nákresu vznikla první část aplikace, kterou je úvodní obrazovka s kategoriemi zvířat. Dalším rozšířením bylo hlavní menu</w:t>
      </w:r>
      <w:r w:rsidR="00F645C7">
        <w:t xml:space="preserve"> </w:t>
      </w:r>
      <w:r w:rsidR="00F645C7">
        <w:br/>
        <w:t xml:space="preserve">v levém horním rohu, které se dá kdykoliv otevřít táhnutím prstu z kterékoliv levé části </w:t>
      </w:r>
      <w:r w:rsidR="00F645C7">
        <w:br/>
        <w:t>obrazovky doprava, a tak se dostat na další obrazovky aplikace.</w:t>
      </w:r>
    </w:p>
    <w:p w14:paraId="3E61D8C2" w14:textId="3A2908A5" w:rsidR="00F645C7" w:rsidRDefault="00F645C7" w:rsidP="00F645C7">
      <w:pPr>
        <w:pStyle w:val="Nadpis2"/>
      </w:pPr>
      <w:bookmarkStart w:id="75" w:name="_Toc122466110"/>
      <w:r>
        <w:t>Funkce mobilní kamery</w:t>
      </w:r>
      <w:bookmarkEnd w:id="75"/>
    </w:p>
    <w:p w14:paraId="533D8811" w14:textId="77777777" w:rsidR="00F645C7" w:rsidRPr="00F645C7" w:rsidRDefault="00F645C7" w:rsidP="00F645C7"/>
    <w:p w14:paraId="7B5ABBF8" w14:textId="75943867" w:rsidR="00F03DA6" w:rsidRDefault="005B4677" w:rsidP="005B4677">
      <w:pPr>
        <w:pStyle w:val="Nadpis1"/>
      </w:pPr>
      <w:bookmarkStart w:id="76" w:name="_Toc122466111"/>
      <w:r>
        <w:lastRenderedPageBreak/>
        <w:t>příprava</w:t>
      </w:r>
      <w:bookmarkEnd w:id="76"/>
    </w:p>
    <w:p w14:paraId="426196EB" w14:textId="5EFF3143" w:rsidR="00DC0868" w:rsidRDefault="00DC0868" w:rsidP="00DC0868">
      <w:r>
        <w:t>T</w:t>
      </w:r>
      <w:r w:rsidR="00F03DA6">
        <w:t>ext</w:t>
      </w:r>
    </w:p>
    <w:p w14:paraId="6F42E0AA" w14:textId="76A5EDC5" w:rsidR="00DC0868" w:rsidRDefault="00DC0868" w:rsidP="00DC0868">
      <w:pPr>
        <w:pStyle w:val="Nadpis2"/>
      </w:pPr>
      <w:bookmarkStart w:id="77" w:name="_Toc122466112"/>
      <w:r>
        <w:t>Návrh aplikace</w:t>
      </w:r>
      <w:bookmarkEnd w:id="77"/>
    </w:p>
    <w:p w14:paraId="464A136D" w14:textId="5AD87593" w:rsidR="00F03DA6" w:rsidRDefault="005B4677">
      <w:pPr>
        <w:pStyle w:val="Nadpis2"/>
      </w:pPr>
      <w:bookmarkStart w:id="78" w:name="_Toc122466113"/>
      <w:r>
        <w:t>Výběr technologií</w:t>
      </w:r>
      <w:bookmarkEnd w:id="78"/>
    </w:p>
    <w:p w14:paraId="12A4C8E1" w14:textId="7F11B585" w:rsidR="005B4677" w:rsidRDefault="005B4677" w:rsidP="005B4677">
      <w:r>
        <w:t>text</w:t>
      </w:r>
    </w:p>
    <w:p w14:paraId="656DBBE1" w14:textId="2A40BDF6" w:rsidR="00DC0868" w:rsidRDefault="00DC0868" w:rsidP="00DC0868">
      <w:pPr>
        <w:pStyle w:val="Nadpis1"/>
      </w:pPr>
      <w:bookmarkStart w:id="79" w:name="_Toc122466114"/>
      <w:r>
        <w:lastRenderedPageBreak/>
        <w:t>Tvorba modelu</w:t>
      </w:r>
      <w:bookmarkEnd w:id="79"/>
    </w:p>
    <w:p w14:paraId="10C4508D" w14:textId="3A320B64" w:rsidR="002B18F5" w:rsidRPr="002B18F5" w:rsidRDefault="002B18F5" w:rsidP="002B18F5">
      <w:r>
        <w:t>Tato část popisuje celkový vývoj konvolučního modelu, který byl využití v aplikaci pro rozpoznávání zvířat.</w:t>
      </w:r>
    </w:p>
    <w:p w14:paraId="2C3EBF10" w14:textId="1BFAF017" w:rsidR="00DC0868" w:rsidRDefault="00DC0868" w:rsidP="00DC0868">
      <w:pPr>
        <w:pStyle w:val="Nadpis2"/>
      </w:pPr>
      <w:bookmarkStart w:id="80" w:name="_Toc122466115"/>
      <w:r>
        <w:t>Test dostupných modelů</w:t>
      </w:r>
      <w:bookmarkEnd w:id="80"/>
    </w:p>
    <w:p w14:paraId="7A9A823F" w14:textId="04D9578F" w:rsidR="00DC0868" w:rsidRDefault="00DC0868" w:rsidP="00DC0868">
      <w:pPr>
        <w:pStyle w:val="Nadpis2"/>
      </w:pPr>
      <w:bookmarkStart w:id="81" w:name="_Toc122466116"/>
      <w:r>
        <w:t>Script pro stahování obrázků</w:t>
      </w:r>
      <w:bookmarkEnd w:id="81"/>
    </w:p>
    <w:p w14:paraId="2100BB14" w14:textId="2B9C9172" w:rsidR="00DC0868" w:rsidRDefault="00DC0868" w:rsidP="00DC0868">
      <w:pPr>
        <w:pStyle w:val="Nadpis2"/>
      </w:pPr>
      <w:bookmarkStart w:id="82" w:name="_Toc122466117"/>
      <w:r>
        <w:t>API pro vytvoření vlastních modelů</w:t>
      </w:r>
      <w:bookmarkEnd w:id="82"/>
    </w:p>
    <w:p w14:paraId="3084912A" w14:textId="44C6B6AE" w:rsidR="00E55D92" w:rsidRPr="00E55D92" w:rsidRDefault="00E55D92" w:rsidP="00E55D92">
      <w:pPr>
        <w:pStyle w:val="Nadpis3"/>
      </w:pPr>
      <w:bookmarkStart w:id="83" w:name="_Toc122466118"/>
      <w:r>
        <w:t>Model pro klasifikaci</w:t>
      </w:r>
      <w:bookmarkEnd w:id="83"/>
    </w:p>
    <w:p w14:paraId="00F7DF83" w14:textId="344ED932" w:rsidR="00DC0868" w:rsidRDefault="00DC0868" w:rsidP="00E55D92">
      <w:pPr>
        <w:pStyle w:val="Nadpis4"/>
      </w:pPr>
      <w:bookmarkStart w:id="84" w:name="_Toc122466119"/>
      <w:r>
        <w:t>TensorFlow lite model maker</w:t>
      </w:r>
      <w:bookmarkEnd w:id="84"/>
    </w:p>
    <w:p w14:paraId="4FEF2D61" w14:textId="0A0B5BD7" w:rsidR="00E55D92" w:rsidRPr="00E55D92" w:rsidRDefault="00E55D92" w:rsidP="00E55D92">
      <w:pPr>
        <w:pStyle w:val="Nadpis3"/>
      </w:pPr>
      <w:bookmarkStart w:id="85" w:name="_Toc122466120"/>
      <w:r>
        <w:t>Model pro detekci</w:t>
      </w:r>
      <w:bookmarkEnd w:id="85"/>
    </w:p>
    <w:p w14:paraId="79768ABC" w14:textId="2994C368" w:rsidR="00DC0868" w:rsidRDefault="00DC0868" w:rsidP="00E55D92">
      <w:pPr>
        <w:pStyle w:val="Nadpis4"/>
      </w:pPr>
      <w:bookmarkStart w:id="86" w:name="_Toc122466121"/>
      <w:r>
        <w:t>YOLO v5</w:t>
      </w:r>
      <w:bookmarkEnd w:id="86"/>
    </w:p>
    <w:p w14:paraId="4B194040" w14:textId="43002DBC" w:rsidR="00DC0868" w:rsidRDefault="00DC0868" w:rsidP="00E55D92">
      <w:pPr>
        <w:pStyle w:val="Nadpis4"/>
      </w:pPr>
      <w:bookmarkStart w:id="87" w:name="_Toc122466122"/>
      <w:r>
        <w:t>TensorFlow 2 Object Detection API</w:t>
      </w:r>
      <w:bookmarkEnd w:id="87"/>
    </w:p>
    <w:p w14:paraId="78E76B1F" w14:textId="7ADD8743" w:rsidR="00DC0868" w:rsidRDefault="00DC0868" w:rsidP="00DC0868">
      <w:pPr>
        <w:pStyle w:val="Nadpis3"/>
      </w:pPr>
      <w:bookmarkStart w:id="88" w:name="_Toc122466123"/>
      <w:r>
        <w:t xml:space="preserve">Zhodnocení výsledků a </w:t>
      </w:r>
      <w:r w:rsidR="003536EE">
        <w:t>finální výběr</w:t>
      </w:r>
      <w:bookmarkEnd w:id="88"/>
    </w:p>
    <w:p w14:paraId="22636ADD" w14:textId="4836E20F" w:rsidR="00DC0868" w:rsidRDefault="00503BD0" w:rsidP="00503BD0">
      <w:pPr>
        <w:pStyle w:val="Nadpis1"/>
      </w:pPr>
      <w:bookmarkStart w:id="89" w:name="_Toc122466124"/>
      <w:r>
        <w:lastRenderedPageBreak/>
        <w:t>realizace</w:t>
      </w:r>
      <w:bookmarkEnd w:id="89"/>
    </w:p>
    <w:p w14:paraId="7C8B3EE6" w14:textId="7ABC587A" w:rsidR="00503BD0" w:rsidRDefault="00503BD0" w:rsidP="00503BD0">
      <w:pPr>
        <w:pStyle w:val="Nadpis1"/>
      </w:pPr>
      <w:bookmarkStart w:id="90" w:name="_Toc122466125"/>
      <w:r>
        <w:lastRenderedPageBreak/>
        <w:t>Testování</w:t>
      </w:r>
      <w:bookmarkEnd w:id="90"/>
    </w:p>
    <w:p w14:paraId="269B423D" w14:textId="2382A575" w:rsidR="00503BD0" w:rsidRPr="00503BD0" w:rsidRDefault="009E32A8" w:rsidP="00503BD0">
      <w:pPr>
        <w:pStyle w:val="Nadpis2"/>
      </w:pPr>
      <w:bookmarkStart w:id="91" w:name="_Toc122466126"/>
      <w:r>
        <w:t>Srovnání s dostupným řešením</w:t>
      </w:r>
      <w:bookmarkEnd w:id="91"/>
    </w:p>
    <w:p w14:paraId="0AB31454" w14:textId="77777777" w:rsidR="00F03DA6" w:rsidRDefault="00F03DA6">
      <w:pPr>
        <w:pStyle w:val="Nadpis"/>
      </w:pPr>
      <w:bookmarkStart w:id="92" w:name="_Toc37577734"/>
      <w:bookmarkStart w:id="93" w:name="_Toc88120445"/>
      <w:bookmarkStart w:id="94" w:name="_Toc88120682"/>
      <w:bookmarkStart w:id="95" w:name="_Toc88120894"/>
      <w:bookmarkStart w:id="96" w:name="_Toc88120998"/>
      <w:bookmarkStart w:id="97" w:name="_Toc88121041"/>
      <w:bookmarkStart w:id="98" w:name="_Toc88121178"/>
      <w:bookmarkStart w:id="99" w:name="_Toc88121552"/>
      <w:bookmarkStart w:id="100" w:name="_Toc88121609"/>
      <w:bookmarkStart w:id="101" w:name="_Toc88121747"/>
      <w:bookmarkStart w:id="102" w:name="_Toc88122013"/>
      <w:bookmarkStart w:id="103" w:name="_Toc88124618"/>
      <w:bookmarkStart w:id="104" w:name="_Toc88124655"/>
      <w:bookmarkStart w:id="105" w:name="_Toc88124805"/>
      <w:bookmarkStart w:id="106" w:name="_Toc88125788"/>
      <w:bookmarkStart w:id="107" w:name="_Toc88126308"/>
      <w:bookmarkStart w:id="108" w:name="_Toc88126459"/>
      <w:bookmarkStart w:id="109" w:name="_Toc88126526"/>
      <w:bookmarkStart w:id="110" w:name="_Toc88126555"/>
      <w:bookmarkStart w:id="111" w:name="_Toc88126771"/>
      <w:bookmarkStart w:id="112" w:name="_Toc88126861"/>
      <w:bookmarkStart w:id="113" w:name="_Toc88127102"/>
      <w:bookmarkStart w:id="114" w:name="_Toc88127145"/>
      <w:bookmarkStart w:id="115" w:name="_Toc88128510"/>
      <w:bookmarkStart w:id="116" w:name="_Toc107634152"/>
      <w:bookmarkStart w:id="117" w:name="_Toc107635187"/>
      <w:bookmarkStart w:id="118" w:name="_Toc107635227"/>
      <w:bookmarkStart w:id="119" w:name="_Toc107635244"/>
      <w:bookmarkStart w:id="120" w:name="_Toc122466127"/>
      <w:r>
        <w:lastRenderedPageBreak/>
        <w:t>Závěr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131F9929" w14:textId="77777777" w:rsidR="00F03DA6" w:rsidRDefault="00F03DA6">
      <w:r>
        <w:t>text</w:t>
      </w:r>
    </w:p>
    <w:p w14:paraId="3E4367AD" w14:textId="77777777" w:rsidR="00F03DA6" w:rsidRDefault="00F03DA6"/>
    <w:bookmarkStart w:id="121" w:name="_Toc122466128" w:displacedByCustomXml="next"/>
    <w:sdt>
      <w:sdtPr>
        <w:rPr>
          <w:b w:val="0"/>
          <w:bCs w:val="0"/>
          <w:caps w:val="0"/>
          <w:kern w:val="0"/>
          <w:sz w:val="24"/>
          <w:szCs w:val="24"/>
        </w:rPr>
        <w:id w:val="-282731692"/>
        <w:docPartObj>
          <w:docPartGallery w:val="Bibliographies"/>
          <w:docPartUnique/>
        </w:docPartObj>
      </w:sdtPr>
      <w:sdtContent>
        <w:p w14:paraId="653F8CA8" w14:textId="320B6C48" w:rsidR="000C2865" w:rsidRDefault="000C2865" w:rsidP="000C2865">
          <w:pPr>
            <w:pStyle w:val="Nadpis1"/>
            <w:numPr>
              <w:ilvl w:val="0"/>
              <w:numId w:val="0"/>
            </w:numPr>
          </w:pPr>
          <w:r>
            <w:t>seznam použité literatury</w:t>
          </w:r>
          <w:bookmarkEnd w:id="121"/>
        </w:p>
        <w:sdt>
          <w:sdtPr>
            <w:id w:val="111145805"/>
            <w:bibliography/>
          </w:sdtPr>
          <w:sdtContent>
            <w:p w14:paraId="5AFC238C" w14:textId="77777777" w:rsidR="00233B4E" w:rsidRDefault="000C2865" w:rsidP="00CE3029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4"/>
                <w:gridCol w:w="8314"/>
              </w:tblGrid>
              <w:tr w:rsidR="00233B4E" w14:paraId="4B935F0D" w14:textId="77777777">
                <w:trPr>
                  <w:divId w:val="17116073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2E7E74" w14:textId="3675A9B4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B60965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Pokročilé techniky neuronových sítí [online]. In: . s. 1 [cit. 2022-12-20]. Dostupné z: https://course.elementsofai.com/cs/5/3. </w:t>
                    </w:r>
                  </w:p>
                </w:tc>
              </w:tr>
              <w:tr w:rsidR="00233B4E" w14:paraId="40119D0A" w14:textId="77777777">
                <w:trPr>
                  <w:divId w:val="17116073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B25D32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AE4173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Yamashita, R., Nishio, M., Do, R.K.G. et al. Convolutional neural networks: an overview and application in radiology. Insights Imaging 9, 611–629 (2018). https://doi.org/10.1007/s13244-018-0639-9. </w:t>
                    </w:r>
                  </w:p>
                </w:tc>
              </w:tr>
              <w:tr w:rsidR="00233B4E" w14:paraId="5470EE5D" w14:textId="77777777">
                <w:trPr>
                  <w:divId w:val="17116073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C24E50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43506A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Zastoupení mobilních operačních systémů. Statcounter [online]. [cit. 2022-12-18]. Dostupné z: https://gs.statcounter.com/os-market-share/mobile/worldwide/#monthly-202111-202211-bar. </w:t>
                    </w:r>
                  </w:p>
                </w:tc>
              </w:tr>
              <w:tr w:rsidR="00233B4E" w14:paraId="7CFE6748" w14:textId="77777777">
                <w:trPr>
                  <w:divId w:val="17116073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75495E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8C5DFC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VALA, Radek. Programování mobilních aplikací: Metody vývoje mobilních aplikací. FAI, UTB, 2022. Prezentace. Fakulta aplikované informatiky - Univerzita Tomáše Bati ve Zlíně.. </w:t>
                    </w:r>
                  </w:p>
                </w:tc>
              </w:tr>
              <w:tr w:rsidR="00233B4E" w14:paraId="365515B6" w14:textId="77777777">
                <w:trPr>
                  <w:divId w:val="17116073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CD3416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53FE71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POP, Dragos-Paul a Adam ALTAR. Designing an MVC Model for Rapid Web Application Development [online]. 2014, Pages 1172-1179 [cit. 2022-12-18]. ISSN 1877-7058. Dostupné z: https://www.sciencedirect.com/science/article/pii/S187770581400352X. </w:t>
                    </w:r>
                  </w:p>
                </w:tc>
              </w:tr>
              <w:tr w:rsidR="00233B4E" w14:paraId="7B852880" w14:textId="77777777">
                <w:trPr>
                  <w:divId w:val="17116073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2EA6BA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BF35F1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MVC diagram. In: TechTerms [online]. [cit. 2022-12-18]. Dostupné z: https://techterms.com/definition/mvc. </w:t>
                    </w:r>
                  </w:p>
                </w:tc>
              </w:tr>
              <w:tr w:rsidR="00233B4E" w14:paraId="4314CA4F" w14:textId="77777777">
                <w:trPr>
                  <w:divId w:val="17116073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6FC16B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5BF6B8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MISHRA, Rishu. Difference Between MVC and MVP Architecture Pattern in Android. GeeksForGeeks [online]. 10 Nov 2020n. l., 1 [cit. 2022-12-18]. Dostupné z: https://www.geeksforgeeks.org/difference-between-mvc-and-mvp-architecture-pattern-in-android/?ref=gcs. </w:t>
                    </w:r>
                  </w:p>
                </w:tc>
              </w:tr>
              <w:tr w:rsidR="00233B4E" w14:paraId="15AD5802" w14:textId="77777777">
                <w:trPr>
                  <w:divId w:val="17116073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A20DE5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FBD1D2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MVVM diagram. In: Bach Khoa-npower [online]. [cit. 2022-12-19]. Dostupné z: http://bachkhoa-npower.vn/mvvm-la-gi/. </w:t>
                    </w:r>
                  </w:p>
                </w:tc>
              </w:tr>
              <w:tr w:rsidR="00233B4E" w14:paraId="770C428F" w14:textId="77777777">
                <w:trPr>
                  <w:divId w:val="17116073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15FBBA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66CE7D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MISHRA, Rishu. MVVM (Model View ViewModel) Architecture Pattern in Android. GeeksForGeeks [online]. 18 Oct 2022n. l., 1 [cit. 2022-12-19]. Dostupné z: https://www.geeksforgeeks.org/mvvm-model-view-viewmodel-architecture-pattern-in-android/. </w:t>
                    </w:r>
                  </w:p>
                </w:tc>
              </w:tr>
              <w:tr w:rsidR="00233B4E" w14:paraId="441A159E" w14:textId="77777777">
                <w:trPr>
                  <w:divId w:val="17116073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626E26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286791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Android. Wikipedie [online]. [cit. 2022-12-10]. Dostupné z: https://cs.wikipedia.org/wiki/Android_(opera%C4%8Dn%C3%AD_syst%C3%A9m). </w:t>
                    </w:r>
                  </w:p>
                </w:tc>
              </w:tr>
              <w:tr w:rsidR="00233B4E" w14:paraId="110AC4FF" w14:textId="77777777">
                <w:trPr>
                  <w:divId w:val="17116073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BC367A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82A542" w14:textId="77777777" w:rsidR="00233B4E" w:rsidRDefault="00233B4E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Příčky v mobilních operačních systémech. Statcounter [online]. [cit. 2022-12-10]. Dostupné z: https://gs.statcounter.com/os-market-share/mobile/worldwide/#monthly-202112-202211. </w:t>
                    </w:r>
                  </w:p>
                </w:tc>
              </w:tr>
            </w:tbl>
            <w:p w14:paraId="65343351" w14:textId="77777777" w:rsidR="00233B4E" w:rsidRDefault="00233B4E">
              <w:pPr>
                <w:divId w:val="1711607391"/>
                <w:rPr>
                  <w:noProof/>
                </w:rPr>
              </w:pPr>
            </w:p>
            <w:p w14:paraId="520402DD" w14:textId="06980B79" w:rsidR="000C2865" w:rsidRDefault="000C2865" w:rsidP="00CE302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3650361" w14:textId="77777777" w:rsidR="000C2865" w:rsidRPr="000C2865" w:rsidRDefault="000C2865" w:rsidP="000C2865"/>
    <w:p w14:paraId="6201E236" w14:textId="77777777" w:rsidR="00F03DA6" w:rsidRDefault="00F03DA6">
      <w:pPr>
        <w:pStyle w:val="Nadpis"/>
      </w:pPr>
      <w:bookmarkStart w:id="122" w:name="_Toc37577736"/>
      <w:bookmarkStart w:id="123" w:name="_Toc88120447"/>
      <w:bookmarkStart w:id="124" w:name="_Toc88120684"/>
      <w:bookmarkStart w:id="125" w:name="_Toc88120896"/>
      <w:bookmarkStart w:id="126" w:name="_Toc88121000"/>
      <w:bookmarkStart w:id="127" w:name="_Toc88121043"/>
      <w:bookmarkStart w:id="128" w:name="_Toc88121180"/>
      <w:bookmarkStart w:id="129" w:name="_Toc88121554"/>
      <w:bookmarkStart w:id="130" w:name="_Toc88121611"/>
      <w:bookmarkStart w:id="131" w:name="_Toc88121749"/>
      <w:bookmarkStart w:id="132" w:name="_Toc88122015"/>
      <w:bookmarkStart w:id="133" w:name="_Toc88124620"/>
      <w:bookmarkStart w:id="134" w:name="_Toc88124657"/>
      <w:bookmarkStart w:id="135" w:name="_Toc88124807"/>
      <w:bookmarkStart w:id="136" w:name="_Toc88125790"/>
      <w:bookmarkStart w:id="137" w:name="_Toc88126310"/>
      <w:bookmarkStart w:id="138" w:name="_Toc88126461"/>
      <w:bookmarkStart w:id="139" w:name="_Toc88126528"/>
      <w:bookmarkStart w:id="140" w:name="_Toc88126557"/>
      <w:bookmarkStart w:id="141" w:name="_Toc88126773"/>
      <w:bookmarkStart w:id="142" w:name="_Toc88126863"/>
      <w:bookmarkStart w:id="143" w:name="_Toc88127104"/>
      <w:bookmarkStart w:id="144" w:name="_Toc88127147"/>
      <w:bookmarkStart w:id="145" w:name="_Toc88128512"/>
      <w:bookmarkStart w:id="146" w:name="_Toc107634154"/>
      <w:bookmarkStart w:id="147" w:name="_Toc107635189"/>
      <w:bookmarkStart w:id="148" w:name="_Toc107635229"/>
      <w:bookmarkStart w:id="149" w:name="_Toc107635246"/>
      <w:bookmarkStart w:id="150" w:name="_Toc122466129"/>
      <w:r>
        <w:lastRenderedPageBreak/>
        <w:t>Seznam použitých symbolů a zkratek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14:paraId="029CDB87" w14:textId="5EF99AC5" w:rsidR="00F03DA6" w:rsidRDefault="0081361D">
      <w:r>
        <w:t>SDK</w:t>
      </w:r>
      <w:r>
        <w:tab/>
        <w:t>Software Development Kit</w:t>
      </w:r>
    </w:p>
    <w:p w14:paraId="28B36976" w14:textId="0233636A" w:rsidR="0081361D" w:rsidRDefault="0081361D">
      <w:r>
        <w:t>IDE</w:t>
      </w:r>
      <w:r>
        <w:tab/>
        <w:t>Integrated</w:t>
      </w:r>
      <w:r w:rsidR="000661AA">
        <w:t xml:space="preserve"> Development Environment</w:t>
      </w:r>
    </w:p>
    <w:p w14:paraId="0879808D" w14:textId="56264329" w:rsidR="007131B7" w:rsidRDefault="007131B7">
      <w:r>
        <w:t>API</w:t>
      </w:r>
    </w:p>
    <w:p w14:paraId="14EB6566" w14:textId="02C3C54E" w:rsidR="007131B7" w:rsidRDefault="007131B7">
      <w:r>
        <w:t>UI</w:t>
      </w:r>
    </w:p>
    <w:p w14:paraId="54B5B7E0" w14:textId="5C298AC7" w:rsidR="007131B7" w:rsidRDefault="007131B7">
      <w:r>
        <w:t>iOS</w:t>
      </w:r>
    </w:p>
    <w:p w14:paraId="40BDD686" w14:textId="40BDC209" w:rsidR="007131B7" w:rsidRDefault="007131B7">
      <w:r>
        <w:t>NFC</w:t>
      </w:r>
    </w:p>
    <w:p w14:paraId="4AC9A697" w14:textId="72D99FDC" w:rsidR="007131B7" w:rsidRDefault="007131B7">
      <w:r>
        <w:t>GPS</w:t>
      </w:r>
    </w:p>
    <w:p w14:paraId="21D6A9AB" w14:textId="18218F41" w:rsidR="007131B7" w:rsidRDefault="007131B7">
      <w:r>
        <w:t>SMS</w:t>
      </w:r>
    </w:p>
    <w:p w14:paraId="5A817B2A" w14:textId="25558440" w:rsidR="007131B7" w:rsidRDefault="007131B7">
      <w:r>
        <w:t>HTML</w:t>
      </w:r>
    </w:p>
    <w:p w14:paraId="5CBF4E4F" w14:textId="216512CC" w:rsidR="003B71DB" w:rsidRDefault="004B2139">
      <w:r>
        <w:t>T</w:t>
      </w:r>
      <w:r w:rsidR="003B71DB">
        <w:t>zv</w:t>
      </w:r>
    </w:p>
    <w:p w14:paraId="7A6AFFC3" w14:textId="3421F8BD" w:rsidR="004B2139" w:rsidRDefault="004B2139">
      <w:r>
        <w:t>popř</w:t>
      </w:r>
    </w:p>
    <w:p w14:paraId="569E8DB4" w14:textId="77777777" w:rsidR="00F03DA6" w:rsidRDefault="00F03DA6">
      <w:pPr>
        <w:pStyle w:val="Nadpis"/>
      </w:pPr>
      <w:bookmarkStart w:id="151" w:name="_Toc37577737"/>
      <w:bookmarkStart w:id="152" w:name="_Toc88120448"/>
      <w:bookmarkStart w:id="153" w:name="_Toc88120685"/>
      <w:bookmarkStart w:id="154" w:name="_Toc88120897"/>
      <w:bookmarkStart w:id="155" w:name="_Toc88121001"/>
      <w:bookmarkStart w:id="156" w:name="_Toc88121044"/>
      <w:bookmarkStart w:id="157" w:name="_Toc88121181"/>
      <w:bookmarkStart w:id="158" w:name="_Toc88121555"/>
      <w:bookmarkStart w:id="159" w:name="_Toc88121612"/>
      <w:bookmarkStart w:id="160" w:name="_Toc88121750"/>
      <w:bookmarkStart w:id="161" w:name="_Toc88122016"/>
      <w:bookmarkStart w:id="162" w:name="_Toc88124621"/>
      <w:bookmarkStart w:id="163" w:name="_Toc88124658"/>
      <w:bookmarkStart w:id="164" w:name="_Toc88124808"/>
      <w:bookmarkStart w:id="165" w:name="_Toc88125791"/>
      <w:bookmarkStart w:id="166" w:name="_Toc88126311"/>
      <w:bookmarkStart w:id="167" w:name="_Toc88126462"/>
      <w:bookmarkStart w:id="168" w:name="_Toc88126529"/>
      <w:bookmarkStart w:id="169" w:name="_Toc88126558"/>
      <w:bookmarkStart w:id="170" w:name="_Toc88126774"/>
      <w:bookmarkStart w:id="171" w:name="_Toc88126864"/>
      <w:bookmarkStart w:id="172" w:name="_Toc88127105"/>
      <w:bookmarkStart w:id="173" w:name="_Toc88127148"/>
      <w:bookmarkStart w:id="174" w:name="_Toc88128513"/>
      <w:bookmarkStart w:id="175" w:name="_Toc107634155"/>
      <w:bookmarkStart w:id="176" w:name="_Toc107635190"/>
      <w:bookmarkStart w:id="177" w:name="_Toc107635230"/>
      <w:bookmarkStart w:id="178" w:name="_Toc107635247"/>
      <w:bookmarkStart w:id="179" w:name="_Toc122466130"/>
      <w:r>
        <w:lastRenderedPageBreak/>
        <w:t>Seznam obrázků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14:paraId="1BAF0D0F" w14:textId="77777777" w:rsidR="00CF4669" w:rsidRDefault="00CF4669">
      <w:pPr>
        <w:pStyle w:val="Seznamobrzk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6699022" w:history="1">
        <w:r w:rsidRPr="00D61121">
          <w:rPr>
            <w:rStyle w:val="Hypertextovodkaz"/>
          </w:rPr>
          <w:t>Obrázek 1. Ukázkový obrázek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_Toc56699022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594BAB0" w14:textId="77777777" w:rsidR="00F03DA6" w:rsidRDefault="00CF4669">
      <w:r>
        <w:fldChar w:fldCharType="end"/>
      </w:r>
    </w:p>
    <w:p w14:paraId="55CABB4B" w14:textId="77777777" w:rsidR="00F03DA6" w:rsidRDefault="00F03DA6">
      <w:pPr>
        <w:pStyle w:val="Nadpis"/>
      </w:pPr>
      <w:bookmarkStart w:id="180" w:name="_Toc37577738"/>
      <w:bookmarkStart w:id="181" w:name="_Toc88120449"/>
      <w:bookmarkStart w:id="182" w:name="_Toc88120686"/>
      <w:bookmarkStart w:id="183" w:name="_Toc88120898"/>
      <w:bookmarkStart w:id="184" w:name="_Toc88121002"/>
      <w:bookmarkStart w:id="185" w:name="_Toc88121045"/>
      <w:bookmarkStart w:id="186" w:name="_Toc88121182"/>
      <w:bookmarkStart w:id="187" w:name="_Toc88121556"/>
      <w:bookmarkStart w:id="188" w:name="_Toc88121613"/>
      <w:bookmarkStart w:id="189" w:name="_Toc88121751"/>
      <w:bookmarkStart w:id="190" w:name="_Toc88122017"/>
      <w:bookmarkStart w:id="191" w:name="_Toc88124622"/>
      <w:bookmarkStart w:id="192" w:name="_Toc88124659"/>
      <w:bookmarkStart w:id="193" w:name="_Toc88124809"/>
      <w:bookmarkStart w:id="194" w:name="_Toc88125792"/>
      <w:bookmarkStart w:id="195" w:name="_Toc88126312"/>
      <w:bookmarkStart w:id="196" w:name="_Toc88126463"/>
      <w:bookmarkStart w:id="197" w:name="_Toc88126530"/>
      <w:bookmarkStart w:id="198" w:name="_Toc88126559"/>
      <w:bookmarkStart w:id="199" w:name="_Toc88126775"/>
      <w:bookmarkStart w:id="200" w:name="_Toc88126865"/>
      <w:bookmarkStart w:id="201" w:name="_Toc88127106"/>
      <w:bookmarkStart w:id="202" w:name="_Toc88127149"/>
      <w:bookmarkStart w:id="203" w:name="_Toc88128514"/>
      <w:bookmarkStart w:id="204" w:name="_Toc107634156"/>
      <w:bookmarkStart w:id="205" w:name="_Toc107635191"/>
      <w:bookmarkStart w:id="206" w:name="_Toc107635231"/>
      <w:bookmarkStart w:id="207" w:name="_Toc107635248"/>
      <w:bookmarkStart w:id="208" w:name="_Toc122466131"/>
      <w:r>
        <w:lastRenderedPageBreak/>
        <w:t>Seznam tabulek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5D7FFF6A" w14:textId="77777777" w:rsidR="00CF4669" w:rsidRDefault="00CF4669">
      <w:pPr>
        <w:pStyle w:val="Seznamobrzk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6699033" w:history="1">
        <w:r w:rsidRPr="002617CE">
          <w:rPr>
            <w:rStyle w:val="Hypertextovodkaz"/>
          </w:rPr>
          <w:t>Tabulka 1. Ukázková tabulka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_Toc56699033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276772D" w14:textId="77777777" w:rsidR="00F03DA6" w:rsidRDefault="00CF4669">
      <w:r>
        <w:fldChar w:fldCharType="end"/>
      </w:r>
    </w:p>
    <w:p w14:paraId="65C6C1E0" w14:textId="77777777" w:rsidR="00F03DA6" w:rsidRDefault="00F03DA6">
      <w:bookmarkStart w:id="209" w:name="_Toc420374803"/>
    </w:p>
    <w:p w14:paraId="1508A7FD" w14:textId="77777777" w:rsidR="00F03DA6" w:rsidRDefault="00F03DA6"/>
    <w:p w14:paraId="082140D2" w14:textId="77777777" w:rsidR="00F03DA6" w:rsidRDefault="00F03DA6">
      <w:pPr>
        <w:pStyle w:val="Nadpis"/>
      </w:pPr>
      <w:bookmarkStart w:id="210" w:name="_Toc37577739"/>
      <w:bookmarkStart w:id="211" w:name="_Toc88120450"/>
      <w:bookmarkStart w:id="212" w:name="_Toc88120687"/>
      <w:bookmarkStart w:id="213" w:name="_Toc88120899"/>
      <w:bookmarkStart w:id="214" w:name="_Toc88121003"/>
      <w:bookmarkStart w:id="215" w:name="_Toc88121046"/>
      <w:bookmarkStart w:id="216" w:name="_Toc88121183"/>
      <w:bookmarkStart w:id="217" w:name="_Toc88121557"/>
      <w:bookmarkStart w:id="218" w:name="_Toc88121614"/>
      <w:bookmarkStart w:id="219" w:name="_Toc88121752"/>
      <w:bookmarkStart w:id="220" w:name="_Toc88122018"/>
      <w:bookmarkStart w:id="221" w:name="_Toc88124623"/>
      <w:bookmarkStart w:id="222" w:name="_Toc88124660"/>
      <w:bookmarkStart w:id="223" w:name="_Toc88124810"/>
      <w:bookmarkStart w:id="224" w:name="_Toc88125793"/>
      <w:bookmarkStart w:id="225" w:name="_Toc88126313"/>
      <w:bookmarkStart w:id="226" w:name="_Toc88126464"/>
      <w:bookmarkStart w:id="227" w:name="_Toc88126531"/>
      <w:bookmarkStart w:id="228" w:name="_Toc88126560"/>
      <w:bookmarkStart w:id="229" w:name="_Toc88126776"/>
      <w:bookmarkStart w:id="230" w:name="_Toc88126866"/>
      <w:bookmarkStart w:id="231" w:name="_Toc88127107"/>
      <w:bookmarkStart w:id="232" w:name="_Toc88127150"/>
      <w:bookmarkStart w:id="233" w:name="_Toc88128515"/>
      <w:bookmarkStart w:id="234" w:name="_Toc107634157"/>
      <w:bookmarkStart w:id="235" w:name="_Toc107635192"/>
      <w:bookmarkStart w:id="236" w:name="_Toc107635232"/>
      <w:bookmarkStart w:id="237" w:name="_Toc107635249"/>
      <w:bookmarkStart w:id="238" w:name="_Toc122466132"/>
      <w:bookmarkEnd w:id="209"/>
      <w:r>
        <w:lastRenderedPageBreak/>
        <w:t>Seznam Příloh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 w14:paraId="7EC07CB2" w14:textId="77777777" w:rsidR="00F03DA6" w:rsidRDefault="00F03DA6"/>
    <w:p w14:paraId="397CB2A6" w14:textId="77777777" w:rsidR="00F03DA6" w:rsidRDefault="00F03DA6">
      <w:pPr>
        <w:sectPr w:rsidR="00F03DA6">
          <w:headerReference w:type="default" r:id="rId15"/>
          <w:footerReference w:type="default" r:id="rId16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</w:p>
    <w:p w14:paraId="7FDE590D" w14:textId="77777777" w:rsidR="00F03DA6" w:rsidRDefault="00F03DA6"/>
    <w:p w14:paraId="100B4442" w14:textId="77777777" w:rsidR="00294C06" w:rsidRDefault="00F03DA6">
      <w:pPr>
        <w:pStyle w:val="Nzev"/>
      </w:pPr>
      <w:r>
        <w:lastRenderedPageBreak/>
        <w:t xml:space="preserve">Příloha P I: Název přílohy </w:t>
      </w:r>
    </w:p>
    <w:sectPr w:rsidR="00294C06">
      <w:headerReference w:type="default" r:id="rId17"/>
      <w:type w:val="continuous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1F550" w14:textId="77777777" w:rsidR="002D7DF9" w:rsidRDefault="002D7DF9">
      <w:r>
        <w:separator/>
      </w:r>
    </w:p>
    <w:p w14:paraId="154CE17F" w14:textId="77777777" w:rsidR="002D7DF9" w:rsidRDefault="002D7DF9"/>
  </w:endnote>
  <w:endnote w:type="continuationSeparator" w:id="0">
    <w:p w14:paraId="061D8E41" w14:textId="77777777" w:rsidR="002D7DF9" w:rsidRDefault="002D7DF9">
      <w:r>
        <w:continuationSeparator/>
      </w:r>
    </w:p>
    <w:p w14:paraId="36E70511" w14:textId="77777777" w:rsidR="002D7DF9" w:rsidRDefault="002D7D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66BB5" w14:textId="77777777" w:rsidR="00F03DA6" w:rsidRDefault="00F03D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359CD" w14:textId="77777777" w:rsidR="002D7DF9" w:rsidRDefault="002D7DF9">
      <w:r>
        <w:separator/>
      </w:r>
    </w:p>
    <w:p w14:paraId="7008FACA" w14:textId="77777777" w:rsidR="002D7DF9" w:rsidRDefault="002D7DF9"/>
  </w:footnote>
  <w:footnote w:type="continuationSeparator" w:id="0">
    <w:p w14:paraId="03CEA635" w14:textId="77777777" w:rsidR="002D7DF9" w:rsidRDefault="002D7DF9">
      <w:r>
        <w:continuationSeparator/>
      </w:r>
    </w:p>
    <w:p w14:paraId="29CAFEA5" w14:textId="77777777" w:rsidR="002D7DF9" w:rsidRDefault="002D7DF9"/>
  </w:footnote>
  <w:footnote w:id="1">
    <w:p w14:paraId="2C256EBA" w14:textId="02F6D988" w:rsidR="007E49E4" w:rsidRPr="007E49E4" w:rsidRDefault="007E49E4">
      <w:pPr>
        <w:pStyle w:val="Textpoznpodarou"/>
      </w:pPr>
      <w:r>
        <w:rPr>
          <w:rStyle w:val="Znakapoznpodarou"/>
        </w:rPr>
        <w:footnoteRef/>
      </w:r>
      <w:r>
        <w:t xml:space="preserve"> Matici </w:t>
      </w:r>
      <w:r w:rsidRPr="007E49E4">
        <w:rPr>
          <w:b/>
          <w:bCs/>
        </w:rPr>
        <w:t>Kernel</w:t>
      </w:r>
      <w:r>
        <w:t xml:space="preserve"> z obrázku chápejme jako </w:t>
      </w:r>
      <w:r w:rsidRPr="007E49E4">
        <w:rPr>
          <w:b/>
          <w:bCs/>
        </w:rPr>
        <w:t>filtr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C7D5" w14:textId="77777777" w:rsidR="00F03DA6" w:rsidRDefault="00F03DA6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t>UTB ve Zlíně, Fakulta aplikované informatiky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173123">
      <w:rPr>
        <w:noProof/>
      </w:rPr>
      <w:t>19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9FF4" w14:textId="77777777" w:rsidR="00F03DA6" w:rsidRDefault="00F03DA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983D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363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62E7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5ED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66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BEBEF2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9740DF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C08A8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57A23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343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964731A"/>
    <w:multiLevelType w:val="hybridMultilevel"/>
    <w:tmpl w:val="E99A7BCC"/>
    <w:lvl w:ilvl="0" w:tplc="854C4F50">
      <w:start w:val="1"/>
      <w:numFmt w:val="decimal"/>
      <w:pStyle w:val="Literatura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9D266D"/>
    <w:multiLevelType w:val="hybridMultilevel"/>
    <w:tmpl w:val="8B6AC852"/>
    <w:lvl w:ilvl="0" w:tplc="FBD6D93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0D1E759C"/>
    <w:multiLevelType w:val="multilevel"/>
    <w:tmpl w:val="2542B3D2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129F140C"/>
    <w:multiLevelType w:val="hybridMultilevel"/>
    <w:tmpl w:val="A8D819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2AE33A3"/>
    <w:multiLevelType w:val="multilevel"/>
    <w:tmpl w:val="5F1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5CD3586"/>
    <w:multiLevelType w:val="hybridMultilevel"/>
    <w:tmpl w:val="6E760F7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6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DB3AC7"/>
    <w:multiLevelType w:val="hybridMultilevel"/>
    <w:tmpl w:val="E45ACE18"/>
    <w:lvl w:ilvl="0" w:tplc="0405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3C4087"/>
    <w:multiLevelType w:val="hybridMultilevel"/>
    <w:tmpl w:val="8564D7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1157F6"/>
    <w:multiLevelType w:val="hybridMultilevel"/>
    <w:tmpl w:val="F40ABD9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7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E667476"/>
    <w:multiLevelType w:val="hybridMultilevel"/>
    <w:tmpl w:val="5EAA20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1300652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 w16cid:durableId="1433236472">
    <w:abstractNumId w:val="30"/>
  </w:num>
  <w:num w:numId="3" w16cid:durableId="98988896">
    <w:abstractNumId w:val="25"/>
  </w:num>
  <w:num w:numId="4" w16cid:durableId="1967000205">
    <w:abstractNumId w:val="39"/>
  </w:num>
  <w:num w:numId="5" w16cid:durableId="30879933">
    <w:abstractNumId w:val="17"/>
  </w:num>
  <w:num w:numId="6" w16cid:durableId="852492517">
    <w:abstractNumId w:val="13"/>
  </w:num>
  <w:num w:numId="7" w16cid:durableId="177741384">
    <w:abstractNumId w:val="3"/>
  </w:num>
  <w:num w:numId="8" w16cid:durableId="491877327">
    <w:abstractNumId w:val="8"/>
  </w:num>
  <w:num w:numId="9" w16cid:durableId="1352340461">
    <w:abstractNumId w:val="2"/>
  </w:num>
  <w:num w:numId="10" w16cid:durableId="1033724029">
    <w:abstractNumId w:val="1"/>
  </w:num>
  <w:num w:numId="11" w16cid:durableId="1030256570">
    <w:abstractNumId w:val="0"/>
  </w:num>
  <w:num w:numId="12" w16cid:durableId="1932154891">
    <w:abstractNumId w:val="9"/>
  </w:num>
  <w:num w:numId="13" w16cid:durableId="1953003820">
    <w:abstractNumId w:val="7"/>
  </w:num>
  <w:num w:numId="14" w16cid:durableId="624459266">
    <w:abstractNumId w:val="6"/>
  </w:num>
  <w:num w:numId="15" w16cid:durableId="1210651753">
    <w:abstractNumId w:val="5"/>
  </w:num>
  <w:num w:numId="16" w16cid:durableId="563948764">
    <w:abstractNumId w:val="4"/>
  </w:num>
  <w:num w:numId="17" w16cid:durableId="1914587074">
    <w:abstractNumId w:val="18"/>
  </w:num>
  <w:num w:numId="18" w16cid:durableId="575095054">
    <w:abstractNumId w:val="35"/>
  </w:num>
  <w:num w:numId="19" w16cid:durableId="873496375">
    <w:abstractNumId w:val="36"/>
  </w:num>
  <w:num w:numId="20" w16cid:durableId="99187381">
    <w:abstractNumId w:val="12"/>
  </w:num>
  <w:num w:numId="21" w16cid:durableId="549532863">
    <w:abstractNumId w:val="27"/>
  </w:num>
  <w:num w:numId="22" w16cid:durableId="1654329553">
    <w:abstractNumId w:val="37"/>
  </w:num>
  <w:num w:numId="23" w16cid:durableId="528764425">
    <w:abstractNumId w:val="20"/>
  </w:num>
  <w:num w:numId="24" w16cid:durableId="867181931">
    <w:abstractNumId w:val="21"/>
  </w:num>
  <w:num w:numId="25" w16cid:durableId="1720976784">
    <w:abstractNumId w:val="28"/>
  </w:num>
  <w:num w:numId="26" w16cid:durableId="508182519">
    <w:abstractNumId w:val="11"/>
  </w:num>
  <w:num w:numId="27" w16cid:durableId="1735082237">
    <w:abstractNumId w:val="31"/>
  </w:num>
  <w:num w:numId="28" w16cid:durableId="859703242">
    <w:abstractNumId w:val="16"/>
  </w:num>
  <w:num w:numId="29" w16cid:durableId="814445713">
    <w:abstractNumId w:val="26"/>
  </w:num>
  <w:num w:numId="30" w16cid:durableId="304509946">
    <w:abstractNumId w:val="23"/>
  </w:num>
  <w:num w:numId="31" w16cid:durableId="1782601452">
    <w:abstractNumId w:val="34"/>
  </w:num>
  <w:num w:numId="32" w16cid:durableId="1432436331">
    <w:abstractNumId w:val="33"/>
  </w:num>
  <w:num w:numId="33" w16cid:durableId="149367955">
    <w:abstractNumId w:val="14"/>
  </w:num>
  <w:num w:numId="34" w16cid:durableId="977494550">
    <w:abstractNumId w:val="24"/>
  </w:num>
  <w:num w:numId="35" w16cid:durableId="1167936112">
    <w:abstractNumId w:val="38"/>
  </w:num>
  <w:num w:numId="36" w16cid:durableId="2055353093">
    <w:abstractNumId w:val="15"/>
  </w:num>
  <w:num w:numId="37" w16cid:durableId="2097287423">
    <w:abstractNumId w:val="29"/>
  </w:num>
  <w:num w:numId="38" w16cid:durableId="1208564309">
    <w:abstractNumId w:val="19"/>
  </w:num>
  <w:num w:numId="39" w16cid:durableId="245696470">
    <w:abstractNumId w:val="22"/>
  </w:num>
  <w:num w:numId="40" w16cid:durableId="135877039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DE"/>
    <w:rsid w:val="00017006"/>
    <w:rsid w:val="00022CD9"/>
    <w:rsid w:val="0002478A"/>
    <w:rsid w:val="00032806"/>
    <w:rsid w:val="00052A9F"/>
    <w:rsid w:val="0005479E"/>
    <w:rsid w:val="000620CB"/>
    <w:rsid w:val="0006464B"/>
    <w:rsid w:val="000661AA"/>
    <w:rsid w:val="00077110"/>
    <w:rsid w:val="00082F6B"/>
    <w:rsid w:val="00083E83"/>
    <w:rsid w:val="00091585"/>
    <w:rsid w:val="0009742F"/>
    <w:rsid w:val="000A3CB2"/>
    <w:rsid w:val="000B6148"/>
    <w:rsid w:val="000B728D"/>
    <w:rsid w:val="000C2865"/>
    <w:rsid w:val="000C53C2"/>
    <w:rsid w:val="000D25BA"/>
    <w:rsid w:val="0011552C"/>
    <w:rsid w:val="00133462"/>
    <w:rsid w:val="0013437C"/>
    <w:rsid w:val="0013466C"/>
    <w:rsid w:val="00150B4B"/>
    <w:rsid w:val="00170484"/>
    <w:rsid w:val="00173123"/>
    <w:rsid w:val="00176675"/>
    <w:rsid w:val="00177DF6"/>
    <w:rsid w:val="00193BFA"/>
    <w:rsid w:val="001A763E"/>
    <w:rsid w:val="001B0384"/>
    <w:rsid w:val="001B5406"/>
    <w:rsid w:val="001C3982"/>
    <w:rsid w:val="001C3BAB"/>
    <w:rsid w:val="001E485A"/>
    <w:rsid w:val="002056D2"/>
    <w:rsid w:val="00206844"/>
    <w:rsid w:val="002246A0"/>
    <w:rsid w:val="00231785"/>
    <w:rsid w:val="00233B4E"/>
    <w:rsid w:val="00255F99"/>
    <w:rsid w:val="002638F7"/>
    <w:rsid w:val="00272364"/>
    <w:rsid w:val="002830FA"/>
    <w:rsid w:val="00284A00"/>
    <w:rsid w:val="002850EE"/>
    <w:rsid w:val="00294C06"/>
    <w:rsid w:val="002A2411"/>
    <w:rsid w:val="002B18F5"/>
    <w:rsid w:val="002B36B1"/>
    <w:rsid w:val="002D3899"/>
    <w:rsid w:val="002D5987"/>
    <w:rsid w:val="002D63B6"/>
    <w:rsid w:val="002D7DF9"/>
    <w:rsid w:val="002E0434"/>
    <w:rsid w:val="00313A83"/>
    <w:rsid w:val="003241D7"/>
    <w:rsid w:val="003363BC"/>
    <w:rsid w:val="00337108"/>
    <w:rsid w:val="0035325E"/>
    <w:rsid w:val="003536EE"/>
    <w:rsid w:val="003972F4"/>
    <w:rsid w:val="003B5D99"/>
    <w:rsid w:val="003B71DB"/>
    <w:rsid w:val="003C2043"/>
    <w:rsid w:val="003D329F"/>
    <w:rsid w:val="003D4F9B"/>
    <w:rsid w:val="003D769A"/>
    <w:rsid w:val="003F281B"/>
    <w:rsid w:val="00404A59"/>
    <w:rsid w:val="00414204"/>
    <w:rsid w:val="00417B31"/>
    <w:rsid w:val="00421D32"/>
    <w:rsid w:val="00436E37"/>
    <w:rsid w:val="00453EB6"/>
    <w:rsid w:val="0046102F"/>
    <w:rsid w:val="004855B6"/>
    <w:rsid w:val="0048778A"/>
    <w:rsid w:val="00496E91"/>
    <w:rsid w:val="004B2139"/>
    <w:rsid w:val="004C1D9D"/>
    <w:rsid w:val="004C29FA"/>
    <w:rsid w:val="004C44DB"/>
    <w:rsid w:val="004E06BA"/>
    <w:rsid w:val="004E22C2"/>
    <w:rsid w:val="00501AAE"/>
    <w:rsid w:val="00503518"/>
    <w:rsid w:val="00503BD0"/>
    <w:rsid w:val="00504344"/>
    <w:rsid w:val="00517DE1"/>
    <w:rsid w:val="00530CB9"/>
    <w:rsid w:val="005B4677"/>
    <w:rsid w:val="005B77A6"/>
    <w:rsid w:val="005C2015"/>
    <w:rsid w:val="005C260C"/>
    <w:rsid w:val="005C5202"/>
    <w:rsid w:val="005D3A00"/>
    <w:rsid w:val="005D4CD8"/>
    <w:rsid w:val="005D6FEF"/>
    <w:rsid w:val="006079D3"/>
    <w:rsid w:val="006103C8"/>
    <w:rsid w:val="00625673"/>
    <w:rsid w:val="00635830"/>
    <w:rsid w:val="00656C60"/>
    <w:rsid w:val="00665CDD"/>
    <w:rsid w:val="006671B1"/>
    <w:rsid w:val="006952F7"/>
    <w:rsid w:val="006A7A02"/>
    <w:rsid w:val="006B67AF"/>
    <w:rsid w:val="006B695F"/>
    <w:rsid w:val="006F5334"/>
    <w:rsid w:val="006F7F48"/>
    <w:rsid w:val="00707D9E"/>
    <w:rsid w:val="007123F2"/>
    <w:rsid w:val="007131B7"/>
    <w:rsid w:val="007222B4"/>
    <w:rsid w:val="00764CFB"/>
    <w:rsid w:val="00780173"/>
    <w:rsid w:val="00786EF1"/>
    <w:rsid w:val="00797FF3"/>
    <w:rsid w:val="007A3E2C"/>
    <w:rsid w:val="007C66BB"/>
    <w:rsid w:val="007E49E4"/>
    <w:rsid w:val="007E525C"/>
    <w:rsid w:val="007E7FC5"/>
    <w:rsid w:val="008104BE"/>
    <w:rsid w:val="0081361D"/>
    <w:rsid w:val="008273F4"/>
    <w:rsid w:val="00841DC8"/>
    <w:rsid w:val="008559F9"/>
    <w:rsid w:val="008728EE"/>
    <w:rsid w:val="00883FE1"/>
    <w:rsid w:val="00893E24"/>
    <w:rsid w:val="00895C6D"/>
    <w:rsid w:val="008A30E1"/>
    <w:rsid w:val="008E7D96"/>
    <w:rsid w:val="00902CB9"/>
    <w:rsid w:val="0090351F"/>
    <w:rsid w:val="00956535"/>
    <w:rsid w:val="00957579"/>
    <w:rsid w:val="00962C71"/>
    <w:rsid w:val="009637EA"/>
    <w:rsid w:val="0096679D"/>
    <w:rsid w:val="009875A1"/>
    <w:rsid w:val="00993CFD"/>
    <w:rsid w:val="009A3D4E"/>
    <w:rsid w:val="009A5BA7"/>
    <w:rsid w:val="009A674D"/>
    <w:rsid w:val="009A6ACF"/>
    <w:rsid w:val="009B09A2"/>
    <w:rsid w:val="009E1BE5"/>
    <w:rsid w:val="009E32A8"/>
    <w:rsid w:val="009E412D"/>
    <w:rsid w:val="009E423B"/>
    <w:rsid w:val="009F1AFD"/>
    <w:rsid w:val="009F5980"/>
    <w:rsid w:val="00A206E6"/>
    <w:rsid w:val="00A21278"/>
    <w:rsid w:val="00A254A3"/>
    <w:rsid w:val="00A47F6C"/>
    <w:rsid w:val="00A82279"/>
    <w:rsid w:val="00A90A83"/>
    <w:rsid w:val="00A92CF9"/>
    <w:rsid w:val="00A94CAC"/>
    <w:rsid w:val="00A9689C"/>
    <w:rsid w:val="00A9743A"/>
    <w:rsid w:val="00AA45C4"/>
    <w:rsid w:val="00AA722A"/>
    <w:rsid w:val="00AB1C0F"/>
    <w:rsid w:val="00AD7EA0"/>
    <w:rsid w:val="00AE36DD"/>
    <w:rsid w:val="00AE656B"/>
    <w:rsid w:val="00AF399E"/>
    <w:rsid w:val="00AF59AD"/>
    <w:rsid w:val="00B10CE2"/>
    <w:rsid w:val="00B1757D"/>
    <w:rsid w:val="00B26A69"/>
    <w:rsid w:val="00B26E6F"/>
    <w:rsid w:val="00B454E7"/>
    <w:rsid w:val="00B650F3"/>
    <w:rsid w:val="00B70B47"/>
    <w:rsid w:val="00B73F1F"/>
    <w:rsid w:val="00B865F0"/>
    <w:rsid w:val="00B9361F"/>
    <w:rsid w:val="00BC4172"/>
    <w:rsid w:val="00C206FE"/>
    <w:rsid w:val="00C20974"/>
    <w:rsid w:val="00C40C16"/>
    <w:rsid w:val="00C5136C"/>
    <w:rsid w:val="00C6277A"/>
    <w:rsid w:val="00C64006"/>
    <w:rsid w:val="00C67426"/>
    <w:rsid w:val="00C71ADE"/>
    <w:rsid w:val="00C8650E"/>
    <w:rsid w:val="00C87B12"/>
    <w:rsid w:val="00C974ED"/>
    <w:rsid w:val="00CB15A6"/>
    <w:rsid w:val="00CB2DA3"/>
    <w:rsid w:val="00CD09D3"/>
    <w:rsid w:val="00CD2C74"/>
    <w:rsid w:val="00CE3029"/>
    <w:rsid w:val="00CE6A78"/>
    <w:rsid w:val="00CF1A42"/>
    <w:rsid w:val="00CF450C"/>
    <w:rsid w:val="00CF4669"/>
    <w:rsid w:val="00D07A79"/>
    <w:rsid w:val="00D16A92"/>
    <w:rsid w:val="00D26F37"/>
    <w:rsid w:val="00D54116"/>
    <w:rsid w:val="00D626F0"/>
    <w:rsid w:val="00D753E2"/>
    <w:rsid w:val="00D75FDC"/>
    <w:rsid w:val="00DA4EE5"/>
    <w:rsid w:val="00DC0868"/>
    <w:rsid w:val="00DC5331"/>
    <w:rsid w:val="00DE5E8B"/>
    <w:rsid w:val="00DF3665"/>
    <w:rsid w:val="00DF3CAE"/>
    <w:rsid w:val="00DF468D"/>
    <w:rsid w:val="00E047AD"/>
    <w:rsid w:val="00E1512B"/>
    <w:rsid w:val="00E37608"/>
    <w:rsid w:val="00E46530"/>
    <w:rsid w:val="00E55D92"/>
    <w:rsid w:val="00E765F1"/>
    <w:rsid w:val="00EB514B"/>
    <w:rsid w:val="00EE29D0"/>
    <w:rsid w:val="00EF6A96"/>
    <w:rsid w:val="00F03DA6"/>
    <w:rsid w:val="00F055E4"/>
    <w:rsid w:val="00F20E74"/>
    <w:rsid w:val="00F30CEC"/>
    <w:rsid w:val="00F31A24"/>
    <w:rsid w:val="00F515DC"/>
    <w:rsid w:val="00F51D27"/>
    <w:rsid w:val="00F56AEB"/>
    <w:rsid w:val="00F61EB7"/>
    <w:rsid w:val="00F645C7"/>
    <w:rsid w:val="00F64DDD"/>
    <w:rsid w:val="00F93634"/>
    <w:rsid w:val="00FC243F"/>
    <w:rsid w:val="00FE061F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43E5678"/>
  <w15:chartTrackingRefBased/>
  <w15:docId w15:val="{E2CFA0CE-E218-43F4-A991-DE1184BC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8"/>
      </w:numPr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pPr>
      <w:numPr>
        <w:ilvl w:val="4"/>
        <w:numId w:val="28"/>
      </w:num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pPr>
      <w:numPr>
        <w:ilvl w:val="5"/>
        <w:numId w:val="28"/>
      </w:num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pPr>
      <w:numPr>
        <w:ilvl w:val="6"/>
        <w:numId w:val="28"/>
      </w:num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pPr>
      <w:numPr>
        <w:ilvl w:val="8"/>
        <w:numId w:val="28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numPr>
        <w:numId w:val="0"/>
      </w:numPr>
      <w:ind w:left="851"/>
      <w:jc w:val="center"/>
    </w:pPr>
  </w:style>
  <w:style w:type="paragraph" w:customStyle="1" w:styleId="Literatura">
    <w:name w:val="Literatura"/>
    <w:basedOn w:val="Normln"/>
    <w:pPr>
      <w:numPr>
        <w:numId w:val="33"/>
      </w:numPr>
      <w:tabs>
        <w:tab w:val="right" w:pos="709"/>
        <w:tab w:val="left" w:pos="851"/>
      </w:tabs>
      <w:spacing w:before="60" w:after="60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uiPriority w:val="99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customStyle="1" w:styleId="Rozvrendokumentu">
    <w:name w:val="Rozvržení dokumentu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94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A94C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CF4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D753E2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255F99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0C2865"/>
    <w:rPr>
      <w:b/>
      <w:bCs/>
      <w:caps/>
      <w:kern w:val="28"/>
      <w:sz w:val="28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0C2865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E49E4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E49E4"/>
  </w:style>
  <w:style w:type="character" w:styleId="Znakapoznpodarou">
    <w:name w:val="footnote reference"/>
    <w:basedOn w:val="Standardnpsmoodstavce"/>
    <w:uiPriority w:val="99"/>
    <w:semiHidden/>
    <w:unhideWhenUsed/>
    <w:rsid w:val="007E49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zaloha\UTB\bakPrace\bp_daberger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Zastoupení operačního systému v mobilním telefonu v roce 2022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Zastoupení značky v %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Samsung</c:v>
                </c:pt>
                <c:pt idx="1">
                  <c:v>iOS</c:v>
                </c:pt>
                <c:pt idx="2">
                  <c:v>Android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0.4</c:v>
                </c:pt>
                <c:pt idx="1">
                  <c:v>28.08</c:v>
                </c:pt>
                <c:pt idx="2">
                  <c:v>71.23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80-4788-8BC7-E5DD0A61AB8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495774800"/>
        <c:axId val="495774144"/>
      </c:barChart>
      <c:catAx>
        <c:axId val="4957748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95774144"/>
        <c:crosses val="autoZero"/>
        <c:auto val="1"/>
        <c:lblAlgn val="ctr"/>
        <c:lblOffset val="100"/>
        <c:noMultiLvlLbl val="0"/>
      </c:catAx>
      <c:valAx>
        <c:axId val="495774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95774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Pří</b:Tag>
    <b:SourceType>Book</b:SourceType>
    <b:Guid>{FDD866C0-A0B2-4973-B00A-9A1F9E2D0FAD}</b:Guid>
    <b:Title>Příčky v mobilních operačních systémech. Statcounter [online]. [cit. 2022-12-10]. Dostupné z: https://gs.statcounter.com/os-market-share/mobile/worldwide/#monthly-202112-202211</b:Title>
    <b:RefOrder>11</b:RefOrder>
  </b:Source>
  <b:Source>
    <b:Tag>And</b:Tag>
    <b:SourceType>Book</b:SourceType>
    <b:Guid>{C1F1283F-B8CF-4996-8A6B-B67814BF6B2B}</b:Guid>
    <b:Title>Android. Wikipedie [online]. [cit. 2022-12-10]. Dostupné z: https://cs.wikipedia.org/wiki/Android_(opera%C4%8Dn%C3%AD_syst%C3%A9m)</b:Title>
    <b:RefOrder>10</b:RefOrder>
  </b:Source>
  <b:Source>
    <b:Tag>MVC</b:Tag>
    <b:SourceType>Book</b:SourceType>
    <b:Guid>{5AC44933-20AF-48A3-9A49-A0C61DEB727C}</b:Guid>
    <b:Title>MVC diagram. In: TechTerms [online]. [cit. 2022-12-18]. Dostupné z: https://techterms.com/definition/mvc</b:Title>
    <b:RefOrder>6</b:RefOrder>
  </b:Source>
  <b:Source>
    <b:Tag>VAL</b:Tag>
    <b:SourceType>Book</b:SourceType>
    <b:Guid>{8E6155D3-F7C0-46FA-93A9-AA07897C88E5}</b:Guid>
    <b:Title>VALA, Radek. Programování mobilních aplikací: Metody vývoje mobilních aplikací. FAI, UTB, 2022. Prezentace. Fakulta aplikované informatiky - Univerzita Tomáše Bati ve Zlíně.</b:Title>
    <b:RefOrder>4</b:RefOrder>
  </b:Source>
  <b:Source>
    <b:Tag>POP</b:Tag>
    <b:SourceType>Book</b:SourceType>
    <b:Guid>{2C3DA0D9-4EA3-4A8A-9E81-CA167DEECC15}</b:Guid>
    <b:Title>POP, Dragos-Paul a Adam ALTAR. Designing an MVC Model for Rapid Web Application Development [online]. 2014, Pages 1172-1179 [cit. 2022-12-18]. ISSN 1877-7058. Dostupné z: https://www.sciencedirect.com/science/article/pii/S187770581400352X</b:Title>
    <b:RefOrder>5</b:RefOrder>
  </b:Source>
  <b:Source>
    <b:Tag>Zas</b:Tag>
    <b:SourceType>Book</b:SourceType>
    <b:Guid>{B1A3DC16-D6FD-48E7-926E-96D59CA4050B}</b:Guid>
    <b:Title>Zastoupení mobilních operačních systémů. Statcounter [online]. [cit. 2022-12-18]. Dostupné z: https://gs.statcounter.com/os-market-share/mobile/worldwide/#monthly-202111-202211-bar</b:Title>
    <b:RefOrder>3</b:RefOrder>
  </b:Source>
  <b:Source>
    <b:Tag>MVV</b:Tag>
    <b:SourceType>Book</b:SourceType>
    <b:Guid>{8D8D601D-3A9D-4BCD-A5ED-B828472FF9CB}</b:Guid>
    <b:Title>MVVM diagram. In: Bach Khoa-npower [online]. [cit. 2022-12-19]. Dostupné z: http://bachkhoa-npower.vn/mvvm-la-gi/</b:Title>
    <b:RefOrder>8</b:RefOrder>
  </b:Source>
  <b:Source>
    <b:Tag>MIS</b:Tag>
    <b:SourceType>Book</b:SourceType>
    <b:Guid>{A57BB183-A845-4495-A76D-91A3E05BBD32}</b:Guid>
    <b:Title>MISHRA, Rishu. MVVM (Model View ViewModel) Architecture Pattern in Android. GeeksForGeeks [online]. 18 Oct 2022n. l., 1 [cit. 2022-12-19]. Dostupné z: https://www.geeksforgeeks.org/mvvm-model-view-viewmodel-architecture-pattern-in-android/</b:Title>
    <b:RefOrder>9</b:RefOrder>
  </b:Source>
  <b:Source>
    <b:Tag>Roz</b:Tag>
    <b:SourceType>Book</b:SourceType>
    <b:Guid>{4CC19D8A-5428-4A64-B3AA-2B1CA0DC0454}</b:Guid>
    <b:Title>MISHRA, Rishu. Difference Between MVC and MVP Architecture Pattern in Android. GeeksForGeeks [online]. 10 Nov 2020n. l., 1 [cit. 2022-12-18]. Dostupné z: https://www.geeksforgeeks.org/difference-between-mvc-and-mvp-architecture-pattern-in-android/?ref=gcs</b:Title>
    <b:RefOrder>7</b:RefOrder>
  </b:Source>
  <b:Source>
    <b:Tag>Pok</b:Tag>
    <b:SourceType>Book</b:SourceType>
    <b:Guid>{C088D11D-76B0-4EBD-96E2-1394B515DF6A}</b:Guid>
    <b:Title>Pokročilé techniky neuronových sítí [online]. In: . s. 1 [cit. 2022-12-20]. Dostupné z: https://course.elementsofai.com/cs/5/3</b:Title>
    <b:RefOrder>1</b:RefOrder>
  </b:Source>
  <b:Source>
    <b:Tag>Yam</b:Tag>
    <b:SourceType>Book</b:SourceType>
    <b:Guid>{12E25D6C-3E59-464D-B22C-2B47652DBCE6}</b:Guid>
    <b:Title>Yamashita, R., Nishio, M., Do, R.K.G. et al. Convolutional neural networks: an overview and application in radiology. Insights Imaging 9, 611–629 (2018). https://doi.org/10.1007/s13244-018-0639-9</b:Title>
    <b:RefOrder>2</b:RefOrder>
  </b:Source>
</b:Sources>
</file>

<file path=customXml/itemProps1.xml><?xml version="1.0" encoding="utf-8"?>
<ds:datastoreItem xmlns:ds="http://schemas.openxmlformats.org/officeDocument/2006/customXml" ds:itemID="{48DDBB9C-F14F-423D-A21B-A551C3FBB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bp_daberger</Template>
  <TotalTime>2292</TotalTime>
  <Pages>34</Pages>
  <Words>3830</Words>
  <Characters>22602</Characters>
  <Application>Microsoft Office Word</Application>
  <DocSecurity>0</DocSecurity>
  <Lines>188</Lines>
  <Paragraphs>52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-- Diplomová práce (fai)</vt:lpstr>
    </vt:vector>
  </TitlesOfParts>
  <Company>FaME UTB ve Zlíně</Company>
  <LinksUpToDate>false</LinksUpToDate>
  <CharactersWithSpaces>26380</CharactersWithSpaces>
  <SharedDoc>false</SharedDoc>
  <HLinks>
    <vt:vector size="126" baseType="variant">
      <vt:variant>
        <vt:i4>1310779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_Toc120888211</vt:lpwstr>
      </vt:variant>
      <vt:variant>
        <vt:i4>1310779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_Toc120888210</vt:lpwstr>
      </vt:variant>
      <vt:variant>
        <vt:i4>1376315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_Toc120888209</vt:lpwstr>
      </vt:variant>
      <vt:variant>
        <vt:i4>1376315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_Toc120888208</vt:lpwstr>
      </vt:variant>
      <vt:variant>
        <vt:i4>1376315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_Toc120888207</vt:lpwstr>
      </vt:variant>
      <vt:variant>
        <vt:i4>1376315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_Toc120888206</vt:lpwstr>
      </vt:variant>
      <vt:variant>
        <vt:i4>1376315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_Toc120888205</vt:lpwstr>
      </vt:variant>
      <vt:variant>
        <vt:i4>1376315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_Toc120888204</vt:lpwstr>
      </vt:variant>
      <vt:variant>
        <vt:i4>1376315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_Toc120888203</vt:lpwstr>
      </vt:variant>
      <vt:variant>
        <vt:i4>1376315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_Toc120888202</vt:lpwstr>
      </vt:variant>
      <vt:variant>
        <vt:i4>1376315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_Toc120888201</vt:lpwstr>
      </vt:variant>
      <vt:variant>
        <vt:i4>1376315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_Toc120888200</vt:lpwstr>
      </vt:variant>
      <vt:variant>
        <vt:i4>1835064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_Toc120888199</vt:lpwstr>
      </vt:variant>
      <vt:variant>
        <vt:i4>1835064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_Toc120888198</vt:lpwstr>
      </vt:variant>
      <vt:variant>
        <vt:i4>1835064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_Toc120888197</vt:lpwstr>
      </vt:variant>
      <vt:variant>
        <vt:i4>1835064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_Toc120888196</vt:lpwstr>
      </vt:variant>
      <vt:variant>
        <vt:i4>1835064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_Toc120888195</vt:lpwstr>
      </vt:variant>
      <vt:variant>
        <vt:i4>1835064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_Toc120888194</vt:lpwstr>
      </vt:variant>
      <vt:variant>
        <vt:i4>1835064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_Toc120888193</vt:lpwstr>
      </vt:variant>
      <vt:variant>
        <vt:i4>1835064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_Toc120888192</vt:lpwstr>
      </vt:variant>
      <vt:variant>
        <vt:i4>1835064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_Toc120888191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-- Diplomová práce (fai)</dc:title>
  <dc:subject/>
  <dc:creator>Jiří Daberger</dc:creator>
  <cp:keywords/>
  <dc:description/>
  <cp:lastModifiedBy>Jiří Daberger</cp:lastModifiedBy>
  <cp:revision>112</cp:revision>
  <cp:lastPrinted>2004-11-12T22:05:00Z</cp:lastPrinted>
  <dcterms:created xsi:type="dcterms:W3CDTF">2022-10-04T08:58:00Z</dcterms:created>
  <dcterms:modified xsi:type="dcterms:W3CDTF">2022-12-20T21:10:00Z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